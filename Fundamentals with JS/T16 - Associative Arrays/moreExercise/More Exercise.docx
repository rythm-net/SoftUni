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A69FE" w14:textId="048F9F1C" w:rsidR="00B97E1D" w:rsidRDefault="00782056" w:rsidP="00B97E1D">
      <w:pPr>
        <w:pStyle w:val="1"/>
        <w:jc w:val="center"/>
        <w:rPr>
          <w:lang w:val="en-US"/>
        </w:rPr>
      </w:pPr>
      <w:r>
        <w:rPr>
          <w:lang w:val="en-US"/>
        </w:rPr>
        <w:t xml:space="preserve">More </w:t>
      </w:r>
      <w:r w:rsidR="003B1324">
        <w:rPr>
          <w:lang w:val="en-US"/>
        </w:rPr>
        <w:t>Exercise</w:t>
      </w:r>
      <w:r w:rsidR="00EC7593">
        <w:rPr>
          <w:lang w:val="en-US"/>
        </w:rPr>
        <w:t xml:space="preserve">: </w:t>
      </w:r>
      <w:r w:rsidR="00FF7D2A">
        <w:rPr>
          <w:lang w:val="en-US"/>
        </w:rPr>
        <w:t>A</w:t>
      </w:r>
      <w:r w:rsidR="001D7E5C">
        <w:rPr>
          <w:lang w:val="en-US"/>
        </w:rPr>
        <w:t>ssociative A</w:t>
      </w:r>
      <w:r w:rsidR="00675738">
        <w:rPr>
          <w:lang w:val="en-US"/>
        </w:rPr>
        <w:t>rrays</w:t>
      </w:r>
      <w:r w:rsidR="00384366">
        <w:rPr>
          <w:lang w:val="en-US"/>
        </w:rPr>
        <w:t xml:space="preserve"> </w:t>
      </w:r>
    </w:p>
    <w:p w14:paraId="7889D80C" w14:textId="6C396A9A" w:rsidR="00B97E1D" w:rsidRPr="00675F33" w:rsidRDefault="00776591" w:rsidP="00677A4E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 w:rsidRPr="00675F33">
        <w:rPr>
          <w:sz w:val="24"/>
          <w:szCs w:val="24"/>
        </w:rPr>
        <w:t xml:space="preserve">Problems for exercise and homework for the </w:t>
      </w:r>
      <w:hyperlink r:id="rId11" w:history="1">
        <w:r w:rsidRPr="00675F33">
          <w:rPr>
            <w:rStyle w:val="af1"/>
            <w:sz w:val="24"/>
            <w:szCs w:val="24"/>
            <w:u w:color="0563C1"/>
          </w:rPr>
          <w:t xml:space="preserve">"JS Fundamentals" Course @ </w:t>
        </w:r>
        <w:r w:rsidRPr="00675F33">
          <w:rPr>
            <w:rStyle w:val="af1"/>
            <w:noProof/>
            <w:sz w:val="24"/>
            <w:szCs w:val="24"/>
            <w:u w:color="0563C1"/>
          </w:rPr>
          <w:t>SoftUni</w:t>
        </w:r>
        <w:r w:rsidRPr="00675F33">
          <w:rPr>
            <w:rStyle w:val="af1"/>
            <w:sz w:val="24"/>
            <w:szCs w:val="24"/>
            <w:u w:color="0563C1"/>
          </w:rPr>
          <w:t>.</w:t>
        </w:r>
      </w:hyperlink>
      <w:r w:rsidRPr="00675F33">
        <w:rPr>
          <w:sz w:val="24"/>
          <w:szCs w:val="24"/>
        </w:rPr>
        <w:t xml:space="preserve"> </w:t>
      </w:r>
      <w:r w:rsidRPr="00675F33">
        <w:rPr>
          <w:sz w:val="24"/>
          <w:szCs w:val="24"/>
          <w:lang w:val="bg-BG"/>
        </w:rPr>
        <w:br/>
      </w:r>
      <w:r w:rsidRPr="00675F33">
        <w:rPr>
          <w:sz w:val="24"/>
          <w:szCs w:val="24"/>
        </w:rPr>
        <w:t xml:space="preserve">Submit your solutions in the </w:t>
      </w:r>
      <w:r w:rsidRPr="00675F33">
        <w:rPr>
          <w:noProof/>
          <w:sz w:val="24"/>
          <w:szCs w:val="24"/>
        </w:rPr>
        <w:t xml:space="preserve">SoftUni </w:t>
      </w:r>
      <w:r w:rsidRPr="00675F33">
        <w:rPr>
          <w:sz w:val="24"/>
          <w:szCs w:val="24"/>
        </w:rPr>
        <w:t>judge system at</w:t>
      </w:r>
      <w:r w:rsidR="00675F33" w:rsidRPr="00675F33">
        <w:rPr>
          <w:sz w:val="24"/>
          <w:szCs w:val="24"/>
        </w:rPr>
        <w:t xml:space="preserve">: </w:t>
      </w:r>
      <w:hyperlink r:id="rId12" w:history="1">
        <w:r w:rsidR="007B2578" w:rsidRPr="00675F33">
          <w:rPr>
            <w:rStyle w:val="af1"/>
            <w:sz w:val="24"/>
            <w:szCs w:val="24"/>
          </w:rPr>
          <w:t>https://judge.softuni.org/Contests/1305</w:t>
        </w:r>
      </w:hyperlink>
    </w:p>
    <w:p w14:paraId="383B67BC" w14:textId="6604E24E" w:rsidR="00EC7593" w:rsidRDefault="003B1324" w:rsidP="00EC7593">
      <w:pPr>
        <w:pStyle w:val="2"/>
      </w:pPr>
      <w:r>
        <w:t>Garage</w:t>
      </w:r>
    </w:p>
    <w:p w14:paraId="4BFCF5D6" w14:textId="77777777" w:rsidR="00C95D66" w:rsidRDefault="003B1324" w:rsidP="00EC7593">
      <w:pPr>
        <w:rPr>
          <w:lang w:val="en-US"/>
        </w:rPr>
      </w:pPr>
      <w:r>
        <w:rPr>
          <w:lang w:val="en-US"/>
        </w:rPr>
        <w:t xml:space="preserve">Write a function that </w:t>
      </w:r>
      <w:r w:rsidRPr="003B1324">
        <w:rPr>
          <w:b/>
          <w:lang w:val="en-US"/>
        </w:rPr>
        <w:t>stores cars</w:t>
      </w:r>
      <w:r>
        <w:rPr>
          <w:lang w:val="en-US"/>
        </w:rPr>
        <w:t xml:space="preserve"> in garages. You will be given an </w:t>
      </w:r>
      <w:r w:rsidRPr="003B1324">
        <w:rPr>
          <w:b/>
          <w:lang w:val="en-US"/>
        </w:rPr>
        <w:t>array of strings</w:t>
      </w:r>
      <w:r>
        <w:rPr>
          <w:lang w:val="en-US"/>
        </w:rPr>
        <w:t xml:space="preserve">. Each string will contain </w:t>
      </w:r>
      <w:r w:rsidR="00677A4E">
        <w:rPr>
          <w:lang w:val="en-US"/>
        </w:rPr>
        <w:t xml:space="preserve">a </w:t>
      </w:r>
      <w:r w:rsidRPr="003B1324">
        <w:rPr>
          <w:b/>
          <w:lang w:val="en-US"/>
        </w:rPr>
        <w:t>number of a garage</w:t>
      </w:r>
      <w:r>
        <w:rPr>
          <w:lang w:val="en-US"/>
        </w:rPr>
        <w:t xml:space="preserve"> and </w:t>
      </w:r>
      <w:r w:rsidRPr="003B1324">
        <w:rPr>
          <w:b/>
          <w:lang w:val="en-US"/>
        </w:rPr>
        <w:t>info about a car</w:t>
      </w:r>
      <w:r>
        <w:rPr>
          <w:lang w:val="en-US"/>
        </w:rPr>
        <w:t>. You have to store the car (with its info) in the given garage. The info about the car will be in the format</w:t>
      </w:r>
      <w:r w:rsidR="00C95D66">
        <w:rPr>
          <w:lang w:val="en-US"/>
        </w:rPr>
        <w:t>:</w:t>
      </w:r>
    </w:p>
    <w:p w14:paraId="3F0A972E" w14:textId="0374A20C" w:rsidR="00B92C64" w:rsidRDefault="003B1324" w:rsidP="00B92C64">
      <w:pPr>
        <w:ind w:left="708"/>
        <w:rPr>
          <w:b/>
          <w:lang w:val="en-US"/>
        </w:rPr>
      </w:pPr>
      <w:r>
        <w:rPr>
          <w:lang w:val="en-US"/>
        </w:rPr>
        <w:t xml:space="preserve"> </w:t>
      </w:r>
      <w:r w:rsidRPr="00C95D66">
        <w:rPr>
          <w:rFonts w:ascii="Consolas" w:hAnsi="Consolas"/>
          <w:b/>
          <w:lang w:val="en-US"/>
        </w:rPr>
        <w:t>"{key</w:t>
      </w:r>
      <w:r w:rsidR="00B92C64">
        <w:rPr>
          <w:rFonts w:ascii="Consolas" w:hAnsi="Consolas"/>
          <w:b/>
          <w:lang w:val="en-US"/>
        </w:rPr>
        <w:t>1</w:t>
      </w:r>
      <w:r w:rsidRPr="00C95D66">
        <w:rPr>
          <w:rFonts w:ascii="Consolas" w:hAnsi="Consolas"/>
          <w:b/>
          <w:lang w:val="en-US"/>
        </w:rPr>
        <w:t>}: {value</w:t>
      </w:r>
      <w:r w:rsidR="00B92C64">
        <w:rPr>
          <w:rFonts w:ascii="Consolas" w:hAnsi="Consolas"/>
          <w:b/>
          <w:lang w:val="en-US"/>
        </w:rPr>
        <w:t>1</w:t>
      </w:r>
      <w:r w:rsidRPr="00C95D66">
        <w:rPr>
          <w:rFonts w:ascii="Consolas" w:hAnsi="Consolas"/>
          <w:b/>
          <w:lang w:val="en-US"/>
        </w:rPr>
        <w:t>}, {key</w:t>
      </w:r>
      <w:r w:rsidR="00B92C64">
        <w:rPr>
          <w:rFonts w:ascii="Consolas" w:hAnsi="Consolas"/>
          <w:b/>
          <w:lang w:val="en-US"/>
        </w:rPr>
        <w:t>2</w:t>
      </w:r>
      <w:r w:rsidRPr="00C95D66">
        <w:rPr>
          <w:rFonts w:ascii="Consolas" w:hAnsi="Consolas"/>
          <w:b/>
          <w:lang w:val="en-US"/>
        </w:rPr>
        <w:t>}: {value</w:t>
      </w:r>
      <w:r w:rsidR="00B92C64">
        <w:rPr>
          <w:rFonts w:ascii="Consolas" w:hAnsi="Consolas"/>
          <w:b/>
          <w:lang w:val="en-US"/>
        </w:rPr>
        <w:t>2</w:t>
      </w:r>
      <w:r w:rsidRPr="00C95D66">
        <w:rPr>
          <w:rFonts w:ascii="Consolas" w:hAnsi="Consolas"/>
          <w:b/>
          <w:lang w:val="en-US"/>
        </w:rPr>
        <w:t>}…"</w:t>
      </w:r>
    </w:p>
    <w:p w14:paraId="1920EFB5" w14:textId="145688EB" w:rsidR="00842D3B" w:rsidRPr="00B92C64" w:rsidRDefault="003B1324" w:rsidP="00B92C64">
      <w:pPr>
        <w:rPr>
          <w:rFonts w:ascii="Consolas" w:hAnsi="Consolas"/>
          <w:b/>
          <w:lang w:val="en-US"/>
        </w:rPr>
      </w:pPr>
      <w:r>
        <w:rPr>
          <w:lang w:val="en-US"/>
        </w:rPr>
        <w:t xml:space="preserve">If the garage </w:t>
      </w:r>
      <w:r w:rsidRPr="003B1324">
        <w:rPr>
          <w:b/>
          <w:lang w:val="en-US"/>
        </w:rPr>
        <w:t>does not exist, create it</w:t>
      </w:r>
      <w:r>
        <w:rPr>
          <w:lang w:val="en-US"/>
        </w:rPr>
        <w:t xml:space="preserve">. The cars will always be </w:t>
      </w:r>
      <w:r w:rsidRPr="003B1324">
        <w:rPr>
          <w:b/>
          <w:lang w:val="en-US"/>
        </w:rPr>
        <w:t>unique.</w:t>
      </w:r>
      <w:r w:rsidR="00842D3B">
        <w:rPr>
          <w:b/>
          <w:lang w:val="en-US"/>
        </w:rPr>
        <w:t xml:space="preserve"> </w:t>
      </w:r>
      <w:r w:rsidR="00842D3B" w:rsidRPr="00842D3B">
        <w:rPr>
          <w:lang w:val="en-US"/>
        </w:rPr>
        <w:t>At the end</w:t>
      </w:r>
      <w:r w:rsidR="00842D3B">
        <w:rPr>
          <w:b/>
          <w:lang w:val="en-US"/>
        </w:rPr>
        <w:t xml:space="preserve"> </w:t>
      </w:r>
      <w:r w:rsidR="00842D3B">
        <w:rPr>
          <w:lang w:val="en-US"/>
        </w:rPr>
        <w:t>print the result in the format:</w:t>
      </w:r>
      <w:r w:rsidR="00842D3B">
        <w:rPr>
          <w:lang w:val="en-US"/>
        </w:rPr>
        <w:br/>
      </w:r>
      <w:r w:rsidR="00842D3B" w:rsidRPr="00B92C64">
        <w:rPr>
          <w:rFonts w:ascii="Consolas" w:hAnsi="Consolas"/>
          <w:b/>
          <w:lang w:val="en-US"/>
        </w:rPr>
        <w:t xml:space="preserve">"Garage </w:t>
      </w:r>
      <w:r w:rsidR="00842D3B" w:rsidRPr="00B92C64">
        <w:rPr>
          <w:rFonts w:ascii="Consolas" w:hAnsi="Consolas"/>
          <w:b/>
        </w:rPr>
        <w:t>№</w:t>
      </w:r>
      <w:r w:rsidR="00D7081E" w:rsidRPr="00B92C64">
        <w:rPr>
          <w:rFonts w:ascii="Consolas" w:hAnsi="Consolas"/>
          <w:b/>
          <w:lang w:val="en-US"/>
        </w:rPr>
        <w:t xml:space="preserve"> {number}:</w:t>
      </w:r>
      <w:r w:rsidR="00D7081E" w:rsidRPr="00B92C64">
        <w:rPr>
          <w:rFonts w:ascii="Consolas" w:hAnsi="Consolas"/>
          <w:b/>
          <w:lang w:val="en-US"/>
        </w:rPr>
        <w:br/>
        <w:t xml:space="preserve">--- </w:t>
      </w:r>
      <w:r w:rsidR="00842D3B" w:rsidRPr="00B92C64">
        <w:rPr>
          <w:rFonts w:ascii="Consolas" w:hAnsi="Consolas"/>
          <w:b/>
          <w:lang w:val="en-US"/>
        </w:rPr>
        <w:t>{carOneKeyOne} - {carOneValueOne}, {carOneKeyTwo} - {carOneValueTwo}…</w:t>
      </w:r>
      <w:r w:rsidR="00842D3B" w:rsidRPr="00B92C64">
        <w:rPr>
          <w:rFonts w:ascii="Consolas" w:hAnsi="Consolas"/>
          <w:b/>
          <w:lang w:val="en-US"/>
        </w:rPr>
        <w:br/>
        <w:t>--- {the same for the next car}</w:t>
      </w:r>
      <w:r w:rsidR="00842D3B" w:rsidRPr="00B92C64">
        <w:rPr>
          <w:rFonts w:ascii="Consolas" w:hAnsi="Consolas"/>
          <w:b/>
          <w:lang w:val="en-US"/>
        </w:rPr>
        <w:br/>
        <w:t xml:space="preserve">Garage </w:t>
      </w:r>
      <w:r w:rsidR="00842D3B" w:rsidRPr="00B92C64">
        <w:rPr>
          <w:rFonts w:ascii="Consolas" w:hAnsi="Consolas"/>
          <w:b/>
        </w:rPr>
        <w:t>№</w:t>
      </w:r>
      <w:r w:rsidR="00842D3B" w:rsidRPr="00B92C64">
        <w:rPr>
          <w:rFonts w:ascii="Consolas" w:hAnsi="Consolas"/>
          <w:b/>
          <w:lang w:val="en-US"/>
        </w:rPr>
        <w:t xml:space="preserve"> {number}: …"</w:t>
      </w:r>
    </w:p>
    <w:p w14:paraId="2B9993B2" w14:textId="64A47DD6" w:rsidR="00EC7593" w:rsidRDefault="00EC7593" w:rsidP="00EC7593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C7593" w14:paraId="6F65ED49" w14:textId="77777777" w:rsidTr="00EC7593">
        <w:tc>
          <w:tcPr>
            <w:tcW w:w="4606" w:type="dxa"/>
            <w:shd w:val="clear" w:color="auto" w:fill="BFBFBF" w:themeFill="background1" w:themeFillShade="BF"/>
          </w:tcPr>
          <w:p w14:paraId="27DBE374" w14:textId="6CF40BAF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39B1A724" w14:textId="0787EC25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C7593" w14:paraId="07085E30" w14:textId="77777777" w:rsidTr="00EC7593">
        <w:tc>
          <w:tcPr>
            <w:tcW w:w="4606" w:type="dxa"/>
          </w:tcPr>
          <w:p w14:paraId="344D0839" w14:textId="6706019D" w:rsidR="003B1324" w:rsidRPr="007B2578" w:rsidRDefault="003B1324" w:rsidP="004449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['1 - color: blue, fuel type: diesel', '1 </w:t>
            </w:r>
            <w:r w:rsidR="00782056" w:rsidRPr="007B2578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 color: red, manufacture: Audi', '2 - 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>fuel type: petrol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, '4 </w:t>
            </w:r>
            <w:r w:rsidR="00782056"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- 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>color: dark blue, fuel type: diesel, manufacture: Fiat'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244351F3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5AB99BD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blue, fuel type - diesel</w:t>
            </w:r>
          </w:p>
          <w:p w14:paraId="6335C5EB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red, manufacture - Audi</w:t>
            </w:r>
          </w:p>
          <w:p w14:paraId="20F6B58B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2</w:t>
            </w:r>
          </w:p>
          <w:p w14:paraId="339F61ED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fuel type - petrol</w:t>
            </w:r>
          </w:p>
          <w:p w14:paraId="047C7F11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4</w:t>
            </w:r>
          </w:p>
          <w:p w14:paraId="0A41528B" w14:textId="37236AF8" w:rsidR="00EC7593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diesel, manufacture - Fiat</w:t>
            </w:r>
          </w:p>
        </w:tc>
      </w:tr>
      <w:tr w:rsidR="007B2578" w14:paraId="73BB3ABD" w14:textId="77777777" w:rsidTr="00EC7593">
        <w:tc>
          <w:tcPr>
            <w:tcW w:w="4606" w:type="dxa"/>
          </w:tcPr>
          <w:p w14:paraId="245834FB" w14:textId="5F43C84F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['1 - color: green, fuel type: petrol',</w:t>
            </w:r>
          </w:p>
          <w:p w14:paraId="66F55254" w14:textId="74E299D8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'1 - color: dark red, manufacture: WV',</w:t>
            </w:r>
          </w:p>
          <w:p w14:paraId="6C6455DA" w14:textId="1EA32E6D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'2 - fuel type: diesel',</w:t>
            </w:r>
          </w:p>
          <w:p w14:paraId="4CB2A8B9" w14:textId="1EDD4E25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'3 - color: dark blue, fuel type: petrol'</w:t>
            </w:r>
            <w:r w:rsidR="000A240C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31207AC6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612BA79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green, fuel type - petrol</w:t>
            </w:r>
          </w:p>
          <w:p w14:paraId="578884CE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red, manufacture - WV</w:t>
            </w:r>
          </w:p>
          <w:p w14:paraId="2B5BAC4D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2</w:t>
            </w:r>
          </w:p>
          <w:p w14:paraId="76EDDB2A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fuel type - diesel</w:t>
            </w:r>
          </w:p>
          <w:p w14:paraId="1DFDC841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3</w:t>
            </w:r>
          </w:p>
          <w:p w14:paraId="7CFF931A" w14:textId="2BF831F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petrol</w:t>
            </w:r>
          </w:p>
        </w:tc>
      </w:tr>
    </w:tbl>
    <w:p w14:paraId="295CF527" w14:textId="437A100E" w:rsidR="00293242" w:rsidRDefault="003A3B78" w:rsidP="003A3B78">
      <w:pPr>
        <w:pStyle w:val="2"/>
      </w:pPr>
      <w:r>
        <w:t>Armies</w:t>
      </w:r>
    </w:p>
    <w:p w14:paraId="309B1C5B" w14:textId="4848DD91" w:rsidR="006811FD" w:rsidRDefault="003A3B78" w:rsidP="003A3B78">
      <w:pPr>
        <w:rPr>
          <w:lang w:val="en-US"/>
        </w:rPr>
      </w:pPr>
      <w:r>
        <w:rPr>
          <w:lang w:val="en-US"/>
        </w:rPr>
        <w:t xml:space="preserve">Write a function that stores information about an army leader and his armies. The input will be </w:t>
      </w:r>
      <w:r w:rsidR="00F4000B">
        <w:rPr>
          <w:lang w:val="en-US"/>
        </w:rPr>
        <w:t xml:space="preserve">an </w:t>
      </w:r>
      <w:r>
        <w:rPr>
          <w:lang w:val="en-US"/>
        </w:rPr>
        <w:t>array of strings. The strings can be in some of the following formats:</w:t>
      </w:r>
      <w:r>
        <w:rPr>
          <w:lang w:val="en-US"/>
        </w:rPr>
        <w:br/>
      </w:r>
      <w:r w:rsidRPr="003A3B78">
        <w:rPr>
          <w:b/>
          <w:lang w:val="en-US"/>
        </w:rPr>
        <w:t>"</w:t>
      </w:r>
      <w:r w:rsidRPr="006811FD">
        <w:rPr>
          <w:rFonts w:ascii="Consolas" w:hAnsi="Consolas"/>
          <w:b/>
          <w:lang w:val="en-US"/>
        </w:rPr>
        <w:t>{leader} arrives</w:t>
      </w:r>
      <w:r w:rsidRPr="003A3B78">
        <w:rPr>
          <w:b/>
          <w:lang w:val="en-US"/>
        </w:rPr>
        <w:t>"</w:t>
      </w:r>
      <w:r>
        <w:rPr>
          <w:lang w:val="en-US"/>
        </w:rPr>
        <w:t xml:space="preserve"> – add the leader (no army)</w:t>
      </w:r>
    </w:p>
    <w:p w14:paraId="5CB6B1A2" w14:textId="499B9005" w:rsidR="003A3B78" w:rsidRDefault="003A3B78" w:rsidP="003A3B78">
      <w:pPr>
        <w:rPr>
          <w:lang w:val="en-US"/>
        </w:rPr>
      </w:pPr>
      <w:r w:rsidRPr="006811FD">
        <w:rPr>
          <w:rFonts w:ascii="Consolas" w:hAnsi="Consolas"/>
          <w:b/>
          <w:lang w:val="en-US"/>
        </w:rPr>
        <w:lastRenderedPageBreak/>
        <w:t>"{leader}: {army name}, {army count}"</w:t>
      </w:r>
      <w:r>
        <w:rPr>
          <w:lang w:val="en-US"/>
        </w:rPr>
        <w:t xml:space="preserve"> – add the army with its count to the leader (if he exists)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"{army name} + {army count}"</w:t>
      </w:r>
      <w:r w:rsidRPr="006811FD">
        <w:rPr>
          <w:rFonts w:ascii="Consolas" w:hAnsi="Consolas"/>
          <w:lang w:val="en-US"/>
        </w:rPr>
        <w:t xml:space="preserve"> </w:t>
      </w:r>
      <w:r>
        <w:rPr>
          <w:lang w:val="en-US"/>
        </w:rPr>
        <w:t>– if the army exists somewhere add the count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"{leader} defeated"</w:t>
      </w:r>
      <w:r>
        <w:rPr>
          <w:lang w:val="en-US"/>
        </w:rPr>
        <w:t xml:space="preserve"> – delete the leader and his army (if he exists)</w:t>
      </w:r>
    </w:p>
    <w:p w14:paraId="199FB2E9" w14:textId="6DB8F0F4" w:rsidR="003A3B78" w:rsidRDefault="003A3B78" w:rsidP="003A3B78">
      <w:pPr>
        <w:rPr>
          <w:lang w:val="en-US"/>
        </w:rPr>
      </w:pPr>
      <w:r>
        <w:rPr>
          <w:lang w:val="en-US"/>
        </w:rPr>
        <w:t xml:space="preserve">When finished reading the input sort the </w:t>
      </w:r>
      <w:r w:rsidRPr="003A3B78">
        <w:rPr>
          <w:b/>
          <w:lang w:val="en-US"/>
        </w:rPr>
        <w:t>leaders</w:t>
      </w:r>
      <w:r>
        <w:rPr>
          <w:lang w:val="en-US"/>
        </w:rPr>
        <w:t xml:space="preserve"> by </w:t>
      </w:r>
      <w:r w:rsidRPr="003A3B78">
        <w:rPr>
          <w:b/>
          <w:lang w:val="en-US"/>
        </w:rPr>
        <w:t>total army count</w:t>
      </w:r>
      <w:r>
        <w:rPr>
          <w:lang w:val="en-US"/>
        </w:rPr>
        <w:t xml:space="preserve"> in </w:t>
      </w:r>
      <w:r w:rsidRPr="003A3B78">
        <w:rPr>
          <w:b/>
          <w:lang w:val="en-US"/>
        </w:rPr>
        <w:t>descending</w:t>
      </w:r>
      <w:r>
        <w:rPr>
          <w:lang w:val="en-US"/>
        </w:rPr>
        <w:t xml:space="preserve">. Then each </w:t>
      </w:r>
      <w:r w:rsidRPr="003A3B78">
        <w:rPr>
          <w:b/>
          <w:lang w:val="en-US"/>
        </w:rPr>
        <w:t>army</w:t>
      </w:r>
      <w:r>
        <w:rPr>
          <w:lang w:val="en-US"/>
        </w:rPr>
        <w:t xml:space="preserve"> should be sorted by </w:t>
      </w:r>
      <w:r w:rsidRPr="003A3B78">
        <w:rPr>
          <w:b/>
          <w:lang w:val="en-US"/>
        </w:rPr>
        <w:t>count in descending</w:t>
      </w:r>
      <w:r>
        <w:rPr>
          <w:lang w:val="en-US"/>
        </w:rPr>
        <w:t>.</w:t>
      </w:r>
    </w:p>
    <w:p w14:paraId="14FAA772" w14:textId="05714B77" w:rsidR="00DF36C0" w:rsidRDefault="00DF36C0" w:rsidP="00DF36C0">
      <w:pPr>
        <w:pStyle w:val="3"/>
        <w:rPr>
          <w:lang w:val="en-US"/>
        </w:rPr>
      </w:pPr>
      <w:r>
        <w:rPr>
          <w:lang w:val="en-US"/>
        </w:rPr>
        <w:t>Output</w:t>
      </w:r>
    </w:p>
    <w:p w14:paraId="6B00AD82" w14:textId="7E64772C" w:rsidR="003A3B78" w:rsidRDefault="003A3B78" w:rsidP="003A3B78">
      <w:pPr>
        <w:rPr>
          <w:b/>
          <w:lang w:val="en-US"/>
        </w:rPr>
      </w:pPr>
      <w:r>
        <w:rPr>
          <w:lang w:val="en-US"/>
        </w:rPr>
        <w:t>Print in the following format: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</w:t>
      </w:r>
      <w:r w:rsidR="00653357" w:rsidRPr="006811FD">
        <w:rPr>
          <w:rFonts w:ascii="Consolas" w:hAnsi="Consolas"/>
          <w:b/>
          <w:lang w:val="en-US"/>
        </w:rPr>
        <w:t>{leader one name}: {total army count}</w:t>
      </w:r>
      <w:r w:rsidR="00653357" w:rsidRPr="006811FD">
        <w:rPr>
          <w:rFonts w:ascii="Consolas" w:hAnsi="Consolas"/>
          <w:b/>
          <w:lang w:val="en-US"/>
        </w:rPr>
        <w:br/>
        <w:t>&gt;&gt;&gt; {armyOne name} - {army count}</w:t>
      </w:r>
      <w:r w:rsidR="00653357" w:rsidRPr="006811FD">
        <w:rPr>
          <w:rFonts w:ascii="Consolas" w:hAnsi="Consolas"/>
          <w:b/>
          <w:lang w:val="en-US"/>
        </w:rPr>
        <w:br/>
        <w:t>&gt;&gt;&gt; {armyTwo name} - {army count}</w:t>
      </w:r>
      <w:r w:rsidR="00653357" w:rsidRPr="006811FD">
        <w:rPr>
          <w:rFonts w:ascii="Consolas" w:hAnsi="Consolas"/>
          <w:b/>
          <w:lang w:val="en-US"/>
        </w:rPr>
        <w:br/>
        <w:t xml:space="preserve"> …</w:t>
      </w:r>
      <w:r w:rsidR="00653357" w:rsidRPr="006811FD">
        <w:rPr>
          <w:rFonts w:ascii="Consolas" w:hAnsi="Consolas"/>
          <w:b/>
          <w:lang w:val="en-US"/>
        </w:rPr>
        <w:br/>
        <w:t>{leader two name}: {total army count}</w:t>
      </w:r>
      <w:r w:rsidR="00653357" w:rsidRPr="006811FD">
        <w:rPr>
          <w:rFonts w:ascii="Consolas" w:hAnsi="Consolas"/>
          <w:b/>
          <w:lang w:val="en-US"/>
        </w:rPr>
        <w:br/>
        <w:t>…</w:t>
      </w:r>
      <w:r w:rsidRPr="006811FD">
        <w:rPr>
          <w:rFonts w:ascii="Consolas" w:hAnsi="Consolas"/>
          <w:b/>
          <w:lang w:val="en-US"/>
        </w:rPr>
        <w:t>"</w:t>
      </w:r>
    </w:p>
    <w:p w14:paraId="6F3CCC97" w14:textId="3862430F" w:rsidR="00653357" w:rsidRDefault="002621FA" w:rsidP="002621FA">
      <w:pPr>
        <w:pStyle w:val="3"/>
        <w:rPr>
          <w:lang w:val="en-US"/>
        </w:rPr>
      </w:pPr>
      <w:r>
        <w:rPr>
          <w:lang w:val="en-US"/>
        </w:rPr>
        <w:t>Constrains</w:t>
      </w:r>
    </w:p>
    <w:p w14:paraId="510243CF" w14:textId="75D8F6EF" w:rsidR="002621FA" w:rsidRPr="002621FA" w:rsidRDefault="002621FA" w:rsidP="002621FA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2621FA">
        <w:rPr>
          <w:b/>
          <w:lang w:val="en-US"/>
        </w:rPr>
        <w:t>new leaders</w:t>
      </w:r>
      <w:r>
        <w:rPr>
          <w:lang w:val="en-US"/>
        </w:rPr>
        <w:t xml:space="preserve"> will always be </w:t>
      </w:r>
      <w:r w:rsidRPr="002621FA">
        <w:rPr>
          <w:b/>
          <w:lang w:val="en-US"/>
        </w:rPr>
        <w:t>unique</w:t>
      </w:r>
    </w:p>
    <w:p w14:paraId="1F861DA5" w14:textId="78708633" w:rsidR="002621FA" w:rsidRPr="002621FA" w:rsidRDefault="002621FA" w:rsidP="002621FA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When </w:t>
      </w:r>
      <w:r w:rsidRPr="002621FA">
        <w:rPr>
          <w:b/>
          <w:lang w:val="en-US"/>
        </w:rPr>
        <w:t xml:space="preserve">adding </w:t>
      </w:r>
      <w:r w:rsidR="00DF36C0">
        <w:rPr>
          <w:b/>
          <w:lang w:val="en-US"/>
        </w:rPr>
        <w:t xml:space="preserve">a </w:t>
      </w:r>
      <w:r w:rsidRPr="002621FA">
        <w:rPr>
          <w:b/>
          <w:lang w:val="en-US"/>
        </w:rPr>
        <w:t>new army</w:t>
      </w:r>
      <w:r>
        <w:rPr>
          <w:lang w:val="en-US"/>
        </w:rPr>
        <w:t xml:space="preserve"> to </w:t>
      </w:r>
      <w:r w:rsidR="00DF36C0">
        <w:rPr>
          <w:lang w:val="en-US"/>
        </w:rPr>
        <w:t xml:space="preserve">the </w:t>
      </w:r>
      <w:r>
        <w:rPr>
          <w:lang w:val="en-US"/>
        </w:rPr>
        <w:t xml:space="preserve">leader, the army will be </w:t>
      </w:r>
      <w:r w:rsidRPr="002621FA">
        <w:rPr>
          <w:b/>
          <w:lang w:val="en-US"/>
        </w:rPr>
        <w:t>unique</w:t>
      </w:r>
    </w:p>
    <w:p w14:paraId="16415945" w14:textId="77777777" w:rsidR="00653357" w:rsidRDefault="00653357" w:rsidP="00653357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53357" w14:paraId="311BCD0A" w14:textId="77777777" w:rsidTr="00F8123D">
        <w:tc>
          <w:tcPr>
            <w:tcW w:w="4606" w:type="dxa"/>
            <w:shd w:val="clear" w:color="auto" w:fill="BFBFBF" w:themeFill="background1" w:themeFillShade="BF"/>
          </w:tcPr>
          <w:p w14:paraId="640A736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7FF9E6E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53357" w14:paraId="36D75C0F" w14:textId="77777777" w:rsidTr="00F8123D">
        <w:tc>
          <w:tcPr>
            <w:tcW w:w="4606" w:type="dxa"/>
          </w:tcPr>
          <w:p w14:paraId="1295B733" w14:textId="50612B86" w:rsidR="00653357" w:rsidRPr="00782056" w:rsidRDefault="00653357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'Rick Burr arrives', 'Fergus: Wexamp, 30245', 'Rick Burr: Juard, 50000', 'Findlay arrives', 'Fi</w:t>
            </w:r>
            <w:r w:rsidR="00E801CD">
              <w:rPr>
                <w:rFonts w:ascii="Consolas" w:hAnsi="Consolas"/>
                <w:sz w:val="22"/>
                <w:szCs w:val="22"/>
                <w:lang w:val="en-US"/>
              </w:rPr>
              <w:t>n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dlay: Britox, 34540', 'Wexamp + 6000', 'Juard + 1350', 'Britox + 4500', 'Porter arrives', 'Porter: Legion, 55000', 'Legion + 302', 'Rick Burr defeated', 'Porter: Retix, 3205'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565B29C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Porter: 58507</w:t>
            </w:r>
          </w:p>
          <w:p w14:paraId="6981EA47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Legion - 55302</w:t>
            </w:r>
          </w:p>
          <w:p w14:paraId="38059D4E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Retix - 3205</w:t>
            </w:r>
          </w:p>
          <w:p w14:paraId="4A70884F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Findlay: 39040</w:t>
            </w:r>
          </w:p>
          <w:p w14:paraId="7F63E865" w14:textId="5A2A29C5" w:rsidR="00653357" w:rsidRPr="00782056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Britox - 39040</w:t>
            </w:r>
          </w:p>
        </w:tc>
      </w:tr>
      <w:tr w:rsidR="00ED24BB" w14:paraId="569AD714" w14:textId="77777777" w:rsidTr="00F8123D">
        <w:tc>
          <w:tcPr>
            <w:tcW w:w="4606" w:type="dxa"/>
          </w:tcPr>
          <w:p w14:paraId="53AECE2E" w14:textId="2428127A" w:rsidR="00ED24BB" w:rsidRPr="00ED24BB" w:rsidRDefault="00ED24BB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['Rick Burr arrives', 'Findlay arrives', 'Rick Burr: Juard, 1500', 'Wexamp arrives', 'Findlay: Wexamp, 34540', 'Wexamp + 340', 'Wexamp: Britox, 1155', 'Wexamp: Juard, 43423']</w:t>
            </w:r>
          </w:p>
        </w:tc>
        <w:tc>
          <w:tcPr>
            <w:tcW w:w="4606" w:type="dxa"/>
          </w:tcPr>
          <w:p w14:paraId="73BE8DB9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Wexamp: 44578</w:t>
            </w:r>
          </w:p>
          <w:p w14:paraId="704FD7BB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&gt;&gt;&gt; Juard - 43423</w:t>
            </w:r>
          </w:p>
          <w:p w14:paraId="421425E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&gt;&gt;&gt; Britox - 1155</w:t>
            </w:r>
          </w:p>
          <w:p w14:paraId="1A000530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Findlay: 34880</w:t>
            </w:r>
          </w:p>
          <w:p w14:paraId="0DD3C13B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&gt;&gt;&gt; Wexamp - 34880</w:t>
            </w:r>
          </w:p>
          <w:p w14:paraId="0FA8B028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Rick Burr: 1500</w:t>
            </w:r>
          </w:p>
          <w:p w14:paraId="7428A6FB" w14:textId="557A9917" w:rsidR="00ED24BB" w:rsidRPr="00C22DAB" w:rsidRDefault="00ED24BB" w:rsidP="00ED24BB">
            <w:pPr>
              <w:spacing w:after="0"/>
              <w:rPr>
                <w:rFonts w:ascii="Consolas" w:hAnsi="Consolas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&gt;&gt;&gt; Juard - 1500</w:t>
            </w:r>
          </w:p>
        </w:tc>
      </w:tr>
    </w:tbl>
    <w:p w14:paraId="2D1F4721" w14:textId="7A038961" w:rsidR="00653357" w:rsidRDefault="000C48A8" w:rsidP="00796752">
      <w:pPr>
        <w:pStyle w:val="2"/>
      </w:pPr>
      <w:r>
        <w:t>Comments</w:t>
      </w:r>
    </w:p>
    <w:p w14:paraId="74BA5029" w14:textId="1C7FA723" w:rsidR="000C48A8" w:rsidRDefault="000C48A8" w:rsidP="000C48A8">
      <w:pPr>
        <w:rPr>
          <w:lang w:val="en-US"/>
        </w:rPr>
      </w:pPr>
      <w:r>
        <w:rPr>
          <w:lang w:val="en-US"/>
        </w:rPr>
        <w:t xml:space="preserve">Write a function that stores information about users and their comments </w:t>
      </w:r>
      <w:r w:rsidR="00F4000B">
        <w:rPr>
          <w:lang w:val="en-US"/>
        </w:rPr>
        <w:t>o</w:t>
      </w:r>
      <w:r>
        <w:rPr>
          <w:lang w:val="en-US"/>
        </w:rPr>
        <w:t xml:space="preserve">n a website. You have to store the </w:t>
      </w:r>
      <w:r w:rsidRPr="000C48A8">
        <w:rPr>
          <w:b/>
          <w:lang w:val="en-US"/>
        </w:rPr>
        <w:t>users</w:t>
      </w:r>
      <w:r>
        <w:rPr>
          <w:lang w:val="en-US"/>
        </w:rPr>
        <w:t xml:space="preserve">, the </w:t>
      </w:r>
      <w:r w:rsidRPr="000C48A8">
        <w:rPr>
          <w:b/>
          <w:lang w:val="en-US"/>
        </w:rPr>
        <w:t>comments as an object with title and content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and the </w:t>
      </w:r>
      <w:r w:rsidRPr="000C48A8">
        <w:rPr>
          <w:b/>
          <w:lang w:val="en-US"/>
        </w:rPr>
        <w:t>article</w:t>
      </w:r>
      <w:r>
        <w:rPr>
          <w:lang w:val="en-US"/>
        </w:rPr>
        <w:t xml:space="preserve"> that </w:t>
      </w:r>
      <w:r w:rsidR="00F4000B">
        <w:rPr>
          <w:lang w:val="en-US"/>
        </w:rPr>
        <w:t xml:space="preserve">the </w:t>
      </w:r>
      <w:r>
        <w:rPr>
          <w:lang w:val="en-US"/>
        </w:rPr>
        <w:t xml:space="preserve">comment is about. The user can only comment, when he is on the </w:t>
      </w:r>
      <w:r w:rsidRPr="000C48A8">
        <w:rPr>
          <w:b/>
          <w:lang w:val="en-US"/>
        </w:rPr>
        <w:t>list of users</w:t>
      </w:r>
      <w:r>
        <w:rPr>
          <w:lang w:val="en-US"/>
        </w:rPr>
        <w:t xml:space="preserve"> and </w:t>
      </w:r>
      <w:r w:rsidRPr="000C48A8">
        <w:rPr>
          <w:b/>
          <w:lang w:val="en-US"/>
        </w:rPr>
        <w:t>the article is in the list of articles</w:t>
      </w:r>
      <w:r>
        <w:rPr>
          <w:lang w:val="en-US"/>
        </w:rPr>
        <w:t xml:space="preserve">. The input comes as </w:t>
      </w:r>
      <w:r w:rsidR="00F4000B">
        <w:rPr>
          <w:lang w:val="en-US"/>
        </w:rPr>
        <w:t xml:space="preserve">an </w:t>
      </w:r>
      <w:r>
        <w:rPr>
          <w:lang w:val="en-US"/>
        </w:rPr>
        <w:t xml:space="preserve">array of strings. The strings will be in </w:t>
      </w:r>
      <w:r w:rsidR="00F4000B">
        <w:rPr>
          <w:lang w:val="en-US"/>
        </w:rPr>
        <w:t xml:space="preserve">the </w:t>
      </w:r>
      <w:r>
        <w:rPr>
          <w:lang w:val="en-US"/>
        </w:rPr>
        <w:t>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"user {username}"</w:t>
      </w:r>
      <w:r>
        <w:rPr>
          <w:lang w:val="en-US"/>
        </w:rPr>
        <w:t xml:space="preserve"> – add the user to the list of users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lastRenderedPageBreak/>
        <w:t>"article {article name}"</w:t>
      </w:r>
      <w:r>
        <w:rPr>
          <w:lang w:val="en-US"/>
        </w:rPr>
        <w:t xml:space="preserve"> – add the article to the article list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"{username} posts on {article name}: {comment title}, {comment content}"</w:t>
      </w:r>
      <w:r w:rsidRPr="00284CFD">
        <w:rPr>
          <w:lang w:val="en-US"/>
        </w:rPr>
        <w:t xml:space="preserve"> –</w:t>
      </w:r>
      <w:r>
        <w:rPr>
          <w:b/>
          <w:lang w:val="en-US"/>
        </w:rPr>
        <w:t xml:space="preserve"> </w:t>
      </w:r>
      <w:r>
        <w:rPr>
          <w:lang w:val="en-US"/>
        </w:rPr>
        <w:t>save the info</w:t>
      </w:r>
    </w:p>
    <w:p w14:paraId="46A7AC88" w14:textId="5E1492D1" w:rsidR="000C48A8" w:rsidRDefault="000C48A8" w:rsidP="000C48A8">
      <w:pPr>
        <w:rPr>
          <w:lang w:val="en-US"/>
        </w:rPr>
      </w:pPr>
      <w:r>
        <w:rPr>
          <w:lang w:val="en-US"/>
        </w:rPr>
        <w:t xml:space="preserve">At the end </w:t>
      </w:r>
      <w:r w:rsidRPr="00016024">
        <w:rPr>
          <w:b/>
          <w:lang w:val="en-US"/>
        </w:rPr>
        <w:t>sort</w:t>
      </w:r>
      <w:r>
        <w:rPr>
          <w:lang w:val="en-US"/>
        </w:rPr>
        <w:t xml:space="preserve"> the articles by </w:t>
      </w:r>
      <w:r w:rsidR="00614DA6">
        <w:rPr>
          <w:lang w:val="en-US"/>
        </w:rPr>
        <w:t xml:space="preserve">a </w:t>
      </w:r>
      <w:r w:rsidRPr="00684A36">
        <w:rPr>
          <w:b/>
          <w:lang w:val="en-US"/>
        </w:rPr>
        <w:t>count of comments</w:t>
      </w:r>
      <w:r>
        <w:rPr>
          <w:lang w:val="en-US"/>
        </w:rPr>
        <w:t xml:space="preserve"> and print the </w:t>
      </w:r>
      <w:r w:rsidR="00684A36" w:rsidRPr="00684A36">
        <w:rPr>
          <w:b/>
          <w:lang w:val="en-US"/>
        </w:rPr>
        <w:t>users with their comments</w:t>
      </w:r>
      <w:r w:rsidR="00684A36">
        <w:rPr>
          <w:lang w:val="en-US"/>
        </w:rPr>
        <w:t xml:space="preserve"> ordered by </w:t>
      </w:r>
      <w:r w:rsidR="00684A36" w:rsidRPr="00684A36">
        <w:rPr>
          <w:b/>
          <w:lang w:val="en-US"/>
        </w:rPr>
        <w:t>usernames in ascending</w:t>
      </w:r>
      <w:r w:rsidR="00684A36">
        <w:rPr>
          <w:lang w:val="en-US"/>
        </w:rPr>
        <w:t>.</w:t>
      </w:r>
    </w:p>
    <w:p w14:paraId="27160A70" w14:textId="467E4244" w:rsidR="00D617F0" w:rsidRDefault="00D617F0" w:rsidP="00D617F0">
      <w:pPr>
        <w:pStyle w:val="3"/>
        <w:rPr>
          <w:lang w:val="en-US"/>
        </w:rPr>
      </w:pPr>
      <w:r>
        <w:rPr>
          <w:lang w:val="en-US"/>
        </w:rPr>
        <w:t>Output</w:t>
      </w:r>
    </w:p>
    <w:p w14:paraId="4DF7F727" w14:textId="192917E3" w:rsidR="00016024" w:rsidRDefault="00016024" w:rsidP="000C48A8">
      <w:pPr>
        <w:rPr>
          <w:lang w:val="en-US"/>
        </w:rPr>
      </w:pPr>
      <w:r>
        <w:rPr>
          <w:lang w:val="en-US"/>
        </w:rPr>
        <w:t>Print the result in the following 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"Comments on {article</w:t>
      </w:r>
      <w:r w:rsidR="00524B91" w:rsidRPr="00284CFD">
        <w:rPr>
          <w:rFonts w:ascii="Consolas" w:hAnsi="Consolas"/>
          <w:b/>
          <w:lang w:val="en-US"/>
        </w:rPr>
        <w:t>1</w:t>
      </w:r>
      <w:r w:rsidR="007F5997" w:rsidRPr="00284CFD">
        <w:rPr>
          <w:rFonts w:ascii="Consolas" w:hAnsi="Consolas"/>
          <w:b/>
          <w:lang w:val="en-US"/>
        </w:rPr>
        <w:t xml:space="preserve"> name}</w:t>
      </w:r>
      <w:r w:rsidRPr="00284CFD">
        <w:rPr>
          <w:rFonts w:ascii="Consolas" w:hAnsi="Consolas"/>
          <w:b/>
          <w:lang w:val="en-US"/>
        </w:rPr>
        <w:br/>
        <w:t>--- From user {username</w:t>
      </w:r>
      <w:r w:rsidR="00524B91" w:rsidRPr="00284CFD">
        <w:rPr>
          <w:rFonts w:ascii="Consolas" w:hAnsi="Consolas"/>
          <w:b/>
          <w:lang w:val="en-US"/>
        </w:rPr>
        <w:t>1</w:t>
      </w:r>
      <w:r w:rsidRPr="00284CFD">
        <w:rPr>
          <w:rFonts w:ascii="Consolas" w:hAnsi="Consolas"/>
          <w:b/>
          <w:lang w:val="en-US"/>
        </w:rPr>
        <w:t>}: {</w:t>
      </w:r>
      <w:r w:rsidR="00524B91" w:rsidRPr="00284CFD">
        <w:rPr>
          <w:rFonts w:ascii="Consolas" w:hAnsi="Consolas"/>
          <w:b/>
          <w:lang w:val="en-US"/>
        </w:rPr>
        <w:t>comment title</w:t>
      </w:r>
      <w:r w:rsidRPr="00284CFD">
        <w:rPr>
          <w:rFonts w:ascii="Consolas" w:hAnsi="Consolas"/>
          <w:b/>
          <w:lang w:val="en-US"/>
        </w:rPr>
        <w:t>}</w:t>
      </w:r>
      <w:r w:rsidR="00524B91" w:rsidRPr="00284CFD">
        <w:rPr>
          <w:rFonts w:ascii="Consolas" w:hAnsi="Consolas"/>
          <w:b/>
          <w:lang w:val="en-US"/>
        </w:rPr>
        <w:t xml:space="preserve"> - {comment content}</w:t>
      </w:r>
      <w:r w:rsidR="00524B91" w:rsidRPr="00284CFD">
        <w:rPr>
          <w:rFonts w:ascii="Consolas" w:hAnsi="Consolas"/>
          <w:b/>
          <w:lang w:val="en-US"/>
        </w:rPr>
        <w:br/>
        <w:t>--- From user {username2}</w:t>
      </w:r>
      <w:r w:rsidR="007F5997" w:rsidRPr="00284CFD">
        <w:rPr>
          <w:rFonts w:ascii="Consolas" w:hAnsi="Consolas"/>
          <w:b/>
          <w:lang w:val="en-US"/>
        </w:rPr>
        <w:t>: …</w:t>
      </w:r>
      <w:r w:rsidR="007F5997" w:rsidRPr="00284CFD">
        <w:rPr>
          <w:rFonts w:ascii="Consolas" w:hAnsi="Consolas"/>
          <w:b/>
          <w:lang w:val="en-US"/>
        </w:rPr>
        <w:br/>
        <w:t>Comments on {article2 name}</w:t>
      </w:r>
      <w:r w:rsidR="00524B91" w:rsidRPr="00284CFD">
        <w:rPr>
          <w:rFonts w:ascii="Consolas" w:hAnsi="Consolas"/>
          <w:b/>
          <w:lang w:val="en-US"/>
        </w:rPr>
        <w:br/>
        <w:t>…</w:t>
      </w:r>
      <w:r w:rsidRPr="00284CFD">
        <w:rPr>
          <w:rFonts w:ascii="Consolas" w:hAnsi="Consolas"/>
          <w:b/>
          <w:lang w:val="en-US"/>
        </w:rPr>
        <w:t>"</w:t>
      </w:r>
    </w:p>
    <w:p w14:paraId="7864AC0B" w14:textId="77777777" w:rsidR="00684A36" w:rsidRDefault="00684A36" w:rsidP="00684A36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84A36" w14:paraId="543958E7" w14:textId="77777777" w:rsidTr="00F8123D">
        <w:tc>
          <w:tcPr>
            <w:tcW w:w="4606" w:type="dxa"/>
            <w:shd w:val="clear" w:color="auto" w:fill="BFBFBF" w:themeFill="background1" w:themeFillShade="BF"/>
          </w:tcPr>
          <w:p w14:paraId="49290F9E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4748F059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84A36" w14:paraId="28621F7A" w14:textId="77777777" w:rsidTr="00F8123D">
        <w:tc>
          <w:tcPr>
            <w:tcW w:w="4606" w:type="dxa"/>
          </w:tcPr>
          <w:p w14:paraId="37147634" w14:textId="4457C9F1" w:rsidR="00684A36" w:rsidRPr="00782056" w:rsidRDefault="00684A36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'user aUser123', 'someUser posts on someArticle: NoTitle, stupidComment', 'article Books', 'article Movies', 'article Shopping', 'user someUser', 'user uSeR4', 'user lastUser', 'uSeR4 posts on Books: I like books, I do really like them', 'uSeR4 posts on Movies: I also like movies, I really do', 'someUser posts on Shopping: title, I go shopping every day', 'someUser posts on Movies: Like, I also like movies very much'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47A071C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Movies</w:t>
            </w:r>
          </w:p>
          <w:p w14:paraId="186FA2DA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someUser: Like - I also like movies very much</w:t>
            </w:r>
          </w:p>
          <w:p w14:paraId="0DC74B5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also like movies - I really do</w:t>
            </w:r>
          </w:p>
          <w:p w14:paraId="31A1AFF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Books</w:t>
            </w:r>
          </w:p>
          <w:p w14:paraId="22E806B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like books - I do really like them</w:t>
            </w:r>
          </w:p>
          <w:p w14:paraId="3A55B97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Shopping</w:t>
            </w:r>
          </w:p>
          <w:p w14:paraId="67905D8F" w14:textId="05B84201" w:rsidR="00684A36" w:rsidRPr="00782056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someUser: title - I go shopping every day</w:t>
            </w:r>
          </w:p>
        </w:tc>
      </w:tr>
      <w:tr w:rsidR="00ED24BB" w14:paraId="18165EE6" w14:textId="77777777" w:rsidTr="00F8123D">
        <w:tc>
          <w:tcPr>
            <w:tcW w:w="4606" w:type="dxa"/>
          </w:tcPr>
          <w:p w14:paraId="3DF3280B" w14:textId="303F465B" w:rsidR="00ED24BB" w:rsidRPr="00ED24BB" w:rsidRDefault="00ED24BB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['user Mark', 'Mark posts on someArticle: NoTitle, stupidComment', 'article Bobby', 'article Steven', 'user Liam', 'user Henry', 'Mark posts on Bobby: Is, I do really like them', 'Mark posts on Steven: title, Run', 'someUser posts on Movies: Like']</w:t>
            </w:r>
          </w:p>
        </w:tc>
        <w:tc>
          <w:tcPr>
            <w:tcW w:w="4606" w:type="dxa"/>
          </w:tcPr>
          <w:p w14:paraId="6A58E1D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Comments on Bobby</w:t>
            </w:r>
          </w:p>
          <w:p w14:paraId="6EDDE4A0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--- From user Mark: Is - I do really like them</w:t>
            </w:r>
          </w:p>
          <w:p w14:paraId="5198CC4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Comments on Steven</w:t>
            </w:r>
          </w:p>
          <w:p w14:paraId="6DE2A1AD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--- From user Mark: title - Run</w:t>
            </w:r>
          </w:p>
          <w:p w14:paraId="345410D4" w14:textId="77777777" w:rsidR="00ED24BB" w:rsidRPr="00ED24BB" w:rsidRDefault="00ED24BB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</w:p>
        </w:tc>
      </w:tr>
    </w:tbl>
    <w:p w14:paraId="1FD47948" w14:textId="552783DB" w:rsidR="00684A36" w:rsidRDefault="00CB71C5" w:rsidP="009C6AB8">
      <w:pPr>
        <w:pStyle w:val="2"/>
      </w:pPr>
      <w:r>
        <w:t>Book Shelf</w:t>
      </w:r>
    </w:p>
    <w:p w14:paraId="07B5746A" w14:textId="10FDA419" w:rsidR="006730CE" w:rsidRPr="00284CFD" w:rsidRDefault="009C6AB8" w:rsidP="009C6AB8">
      <w:pPr>
        <w:rPr>
          <w:rFonts w:ascii="Consolas" w:hAnsi="Consolas"/>
          <w:b/>
          <w:lang w:val="en-US"/>
        </w:rPr>
      </w:pPr>
      <w:r>
        <w:rPr>
          <w:lang w:val="en-US"/>
        </w:rPr>
        <w:t xml:space="preserve">Write a function that stores information about </w:t>
      </w:r>
      <w:r w:rsidR="003D3DBD" w:rsidRPr="003D3DBD">
        <w:rPr>
          <w:b/>
          <w:lang w:val="en-US"/>
        </w:rPr>
        <w:t>shelves</w:t>
      </w:r>
      <w:r>
        <w:rPr>
          <w:lang w:val="en-US"/>
        </w:rPr>
        <w:t xml:space="preserve"> and the </w:t>
      </w:r>
      <w:r w:rsidR="003D3DBD">
        <w:rPr>
          <w:b/>
          <w:lang w:val="en-US"/>
        </w:rPr>
        <w:t>books on</w:t>
      </w:r>
      <w:r w:rsidRPr="006730CE">
        <w:rPr>
          <w:b/>
          <w:lang w:val="en-US"/>
        </w:rPr>
        <w:t xml:space="preserve"> the </w:t>
      </w:r>
      <w:r w:rsidR="003D3DBD" w:rsidRPr="003D3DBD">
        <w:rPr>
          <w:b/>
          <w:lang w:val="en-US"/>
        </w:rPr>
        <w:t>shelves</w:t>
      </w:r>
      <w:r>
        <w:rPr>
          <w:lang w:val="en-US"/>
        </w:rPr>
        <w:t xml:space="preserve">. Each shelf has an </w:t>
      </w:r>
      <w:r w:rsidRPr="006730CE">
        <w:rPr>
          <w:b/>
          <w:lang w:val="en-US"/>
        </w:rPr>
        <w:t>Id</w:t>
      </w:r>
      <w:r>
        <w:rPr>
          <w:lang w:val="en-US"/>
        </w:rPr>
        <w:t xml:space="preserve"> and 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 of books that </w:t>
      </w:r>
      <w:r w:rsidR="006730CE">
        <w:rPr>
          <w:lang w:val="en-US"/>
        </w:rPr>
        <w:t xml:space="preserve">can be </w:t>
      </w:r>
      <w:r w:rsidR="003D3DBD">
        <w:rPr>
          <w:lang w:val="en-US"/>
        </w:rPr>
        <w:t>on</w:t>
      </w:r>
      <w:r>
        <w:rPr>
          <w:lang w:val="en-US"/>
        </w:rPr>
        <w:t xml:space="preserve"> it. Each book has a </w:t>
      </w:r>
      <w:r w:rsidRPr="006730CE">
        <w:rPr>
          <w:b/>
          <w:lang w:val="en-US"/>
        </w:rPr>
        <w:t>title</w:t>
      </w:r>
      <w:r>
        <w:rPr>
          <w:lang w:val="en-US"/>
        </w:rPr>
        <w:t xml:space="preserve">, an </w:t>
      </w:r>
      <w:r w:rsidRPr="006730CE">
        <w:rPr>
          <w:b/>
          <w:lang w:val="en-US"/>
        </w:rPr>
        <w:t>author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</w:t>
      </w:r>
      <w:r w:rsidR="006730CE">
        <w:rPr>
          <w:lang w:val="en-US"/>
        </w:rPr>
        <w:t>nd</w:t>
      </w:r>
      <w:r>
        <w:rPr>
          <w:lang w:val="en-US"/>
        </w:rPr>
        <w:t xml:space="preserve"> </w:t>
      </w:r>
      <w:r w:rsidR="003D3DBD">
        <w:rPr>
          <w:lang w:val="en-US"/>
        </w:rPr>
        <w:t xml:space="preserve">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. The input comes as an </w:t>
      </w:r>
      <w:r w:rsidRPr="006730CE">
        <w:rPr>
          <w:b/>
          <w:lang w:val="en-US"/>
        </w:rPr>
        <w:t>array of strings</w:t>
      </w:r>
      <w:r>
        <w:rPr>
          <w:lang w:val="en-US"/>
        </w:rPr>
        <w:t>. They will be in the 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"{shelf id} -&gt; {shelf genre}"</w:t>
      </w:r>
      <w:r>
        <w:rPr>
          <w:lang w:val="en-US"/>
        </w:rPr>
        <w:t xml:space="preserve"> – create a shelf </w:t>
      </w:r>
      <w:r w:rsidRPr="006730CE">
        <w:rPr>
          <w:b/>
          <w:lang w:val="en-US"/>
        </w:rPr>
        <w:t>if the id is not taken</w:t>
      </w:r>
      <w:r>
        <w:rPr>
          <w:lang w:val="en-US"/>
        </w:rPr>
        <w:t>.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"{book title}: {book</w:t>
      </w:r>
      <w:r w:rsidR="006730CE" w:rsidRPr="00284CFD">
        <w:rPr>
          <w:rFonts w:ascii="Consolas" w:hAnsi="Consolas"/>
          <w:b/>
          <w:lang w:val="en-US"/>
        </w:rPr>
        <w:t xml:space="preserve"> author</w:t>
      </w:r>
      <w:r w:rsidRPr="00284CFD">
        <w:rPr>
          <w:rFonts w:ascii="Consolas" w:hAnsi="Consolas"/>
          <w:b/>
          <w:lang w:val="en-US"/>
        </w:rPr>
        <w:t>}</w:t>
      </w:r>
      <w:r w:rsidR="006730CE" w:rsidRPr="00284CFD">
        <w:rPr>
          <w:rFonts w:ascii="Consolas" w:hAnsi="Consolas"/>
          <w:b/>
          <w:lang w:val="en-US"/>
        </w:rPr>
        <w:t>, {book genre}</w:t>
      </w:r>
      <w:r w:rsidRPr="00284CFD">
        <w:rPr>
          <w:rFonts w:ascii="Consolas" w:hAnsi="Consolas"/>
          <w:b/>
          <w:lang w:val="en-US"/>
        </w:rPr>
        <w:t>"</w:t>
      </w:r>
      <w:r w:rsidR="006730CE">
        <w:rPr>
          <w:lang w:val="en-US"/>
        </w:rPr>
        <w:t xml:space="preserve"> – if a shelf with that </w:t>
      </w:r>
      <w:r w:rsidR="006730CE" w:rsidRPr="006730CE">
        <w:rPr>
          <w:b/>
          <w:lang w:val="en-US"/>
        </w:rPr>
        <w:t>genre exists</w:t>
      </w:r>
      <w:r w:rsidR="006730CE">
        <w:rPr>
          <w:lang w:val="en-US"/>
        </w:rPr>
        <w:t xml:space="preserve">, add the </w:t>
      </w:r>
      <w:r w:rsidR="006730CE">
        <w:rPr>
          <w:lang w:val="en-US"/>
        </w:rPr>
        <w:lastRenderedPageBreak/>
        <w:t>book to the shelf</w:t>
      </w:r>
      <w:r w:rsidR="00D21A16">
        <w:rPr>
          <w:lang w:val="en-US"/>
        </w:rPr>
        <w:t>.</w:t>
      </w:r>
      <w:r w:rsidR="006730CE">
        <w:rPr>
          <w:lang w:val="en-US"/>
        </w:rPr>
        <w:br/>
        <w:t>After finish</w:t>
      </w:r>
      <w:r w:rsidR="00F4000B">
        <w:rPr>
          <w:lang w:val="en-US"/>
        </w:rPr>
        <w:t>ing</w:t>
      </w:r>
      <w:r w:rsidR="006730CE">
        <w:rPr>
          <w:lang w:val="en-US"/>
        </w:rPr>
        <w:t xml:space="preserve"> re</w:t>
      </w:r>
      <w:r w:rsidR="00D21A16">
        <w:rPr>
          <w:lang w:val="en-US"/>
        </w:rPr>
        <w:t>a</w:t>
      </w:r>
      <w:r w:rsidR="006730CE">
        <w:rPr>
          <w:lang w:val="en-US"/>
        </w:rPr>
        <w:t xml:space="preserve">ding input, sort the </w:t>
      </w:r>
      <w:r w:rsidR="00D21A16" w:rsidRPr="00D21A16">
        <w:rPr>
          <w:lang w:val="en-US"/>
        </w:rPr>
        <w:t>shelves</w:t>
      </w:r>
      <w:r w:rsidR="006730CE">
        <w:rPr>
          <w:lang w:val="en-US"/>
        </w:rPr>
        <w:t xml:space="preserve"> by </w:t>
      </w:r>
      <w:r w:rsidR="00D21A16">
        <w:rPr>
          <w:lang w:val="en-US"/>
        </w:rPr>
        <w:t xml:space="preserve">a </w:t>
      </w:r>
      <w:r w:rsidR="006730CE" w:rsidRPr="00595B3F">
        <w:rPr>
          <w:b/>
          <w:lang w:val="en-US"/>
        </w:rPr>
        <w:t>count of books</w:t>
      </w:r>
      <w:r w:rsidR="006730CE">
        <w:rPr>
          <w:lang w:val="en-US"/>
        </w:rPr>
        <w:t xml:space="preserve"> in it</w:t>
      </w:r>
      <w:r w:rsidR="00595B3F">
        <w:rPr>
          <w:lang w:val="en-US"/>
        </w:rPr>
        <w:t xml:space="preserve"> in </w:t>
      </w:r>
      <w:r w:rsidR="00595B3F" w:rsidRPr="00595B3F">
        <w:rPr>
          <w:b/>
          <w:lang w:val="en-US"/>
        </w:rPr>
        <w:t>descending</w:t>
      </w:r>
      <w:r w:rsidR="006730CE">
        <w:rPr>
          <w:lang w:val="en-US"/>
        </w:rPr>
        <w:t xml:space="preserve">. For each shelf sort the </w:t>
      </w:r>
      <w:r w:rsidR="006730CE" w:rsidRPr="00B602A2">
        <w:rPr>
          <w:b/>
          <w:lang w:val="en-US"/>
        </w:rPr>
        <w:t>books by title</w:t>
      </w:r>
      <w:r w:rsidR="006730CE">
        <w:rPr>
          <w:lang w:val="en-US"/>
        </w:rPr>
        <w:t xml:space="preserve"> in ascending. Then print them in the following format</w:t>
      </w:r>
      <w:r w:rsidR="00D21A16">
        <w:rPr>
          <w:lang w:val="en-US"/>
        </w:rPr>
        <w:t>.</w:t>
      </w:r>
      <w:r w:rsidR="006730CE">
        <w:rPr>
          <w:lang w:val="en-US"/>
        </w:rPr>
        <w:br/>
      </w:r>
      <w:r w:rsidR="006730CE" w:rsidRPr="00284CFD">
        <w:rPr>
          <w:rFonts w:ascii="Consolas" w:hAnsi="Consolas"/>
          <w:b/>
          <w:lang w:val="en-US"/>
        </w:rPr>
        <w:t>"{shelf</w:t>
      </w:r>
      <w:r w:rsidR="00453752" w:rsidRPr="00284CFD">
        <w:rPr>
          <w:rFonts w:ascii="Consolas" w:hAnsi="Consolas"/>
          <w:b/>
          <w:lang w:val="en-US"/>
        </w:rPr>
        <w:t>One</w:t>
      </w:r>
      <w:r w:rsidR="006730CE" w:rsidRPr="00284CFD">
        <w:rPr>
          <w:rFonts w:ascii="Consolas" w:hAnsi="Consolas"/>
          <w:b/>
          <w:lang w:val="en-US"/>
        </w:rPr>
        <w:t xml:space="preserve"> id} {shelf genre}: {books count}</w:t>
      </w:r>
      <w:r w:rsidR="006730CE" w:rsidRPr="00284CFD">
        <w:rPr>
          <w:rFonts w:ascii="Consolas" w:hAnsi="Consolas"/>
          <w:b/>
          <w:lang w:val="en-US"/>
        </w:rPr>
        <w:br/>
        <w:t>--&gt; {bookOne title}</w:t>
      </w:r>
      <w:r w:rsidR="00453752" w:rsidRPr="00284CFD">
        <w:rPr>
          <w:rFonts w:ascii="Consolas" w:hAnsi="Consolas"/>
          <w:b/>
          <w:lang w:val="en-US"/>
        </w:rPr>
        <w:t>: {bookOne author}</w:t>
      </w:r>
      <w:r w:rsidR="00453752" w:rsidRPr="00284CFD">
        <w:rPr>
          <w:rFonts w:ascii="Consolas" w:hAnsi="Consolas"/>
          <w:b/>
          <w:lang w:val="en-US"/>
        </w:rPr>
        <w:br/>
        <w:t>--&gt; {bookTwo title}: {bookTwo author}</w:t>
      </w:r>
      <w:r w:rsidR="00453752" w:rsidRPr="00284CFD">
        <w:rPr>
          <w:rFonts w:ascii="Consolas" w:hAnsi="Consolas"/>
          <w:b/>
          <w:lang w:val="en-US"/>
        </w:rPr>
        <w:br/>
        <w:t>…</w:t>
      </w:r>
      <w:r w:rsidR="00453752" w:rsidRPr="00284CFD">
        <w:rPr>
          <w:rFonts w:ascii="Consolas" w:hAnsi="Consolas"/>
          <w:b/>
          <w:lang w:val="en-US"/>
        </w:rPr>
        <w:br/>
        <w:t>{shelfTwo id} {shelf genre}: {books count}</w:t>
      </w:r>
      <w:r w:rsidR="00453752" w:rsidRPr="00284CFD">
        <w:rPr>
          <w:rFonts w:ascii="Consolas" w:hAnsi="Consolas"/>
          <w:b/>
          <w:lang w:val="en-US"/>
        </w:rPr>
        <w:br/>
        <w:t>…</w:t>
      </w:r>
      <w:r w:rsidR="006730CE" w:rsidRPr="00284CFD">
        <w:rPr>
          <w:rFonts w:ascii="Consolas" w:hAnsi="Consolas"/>
          <w:b/>
          <w:lang w:val="en-US"/>
        </w:rPr>
        <w:t>"</w:t>
      </w:r>
    </w:p>
    <w:p w14:paraId="7633604E" w14:textId="77777777" w:rsidR="00453752" w:rsidRDefault="00453752" w:rsidP="00453752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148"/>
        <w:gridCol w:w="4064"/>
      </w:tblGrid>
      <w:tr w:rsidR="00453752" w14:paraId="7ACAE0BD" w14:textId="77777777" w:rsidTr="003A1361">
        <w:tc>
          <w:tcPr>
            <w:tcW w:w="5148" w:type="dxa"/>
            <w:shd w:val="clear" w:color="auto" w:fill="BFBFBF" w:themeFill="background1" w:themeFillShade="BF"/>
          </w:tcPr>
          <w:p w14:paraId="2C02939D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064" w:type="dxa"/>
            <w:shd w:val="clear" w:color="auto" w:fill="BFBFBF" w:themeFill="background1" w:themeFillShade="BF"/>
          </w:tcPr>
          <w:p w14:paraId="79E5AA80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53752" w14:paraId="4B9199A3" w14:textId="77777777" w:rsidTr="003A1361">
        <w:tc>
          <w:tcPr>
            <w:tcW w:w="5148" w:type="dxa"/>
          </w:tcPr>
          <w:p w14:paraId="541CB6C2" w14:textId="5E86B1F6" w:rsidR="00453752" w:rsidRPr="00782056" w:rsidRDefault="00453752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'1 -&gt; history', '1 -&gt; action', 'Death in Time: Criss Bell, mystery', 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2 -&gt; mystery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, '3 -&gt; sci-fi', 'Child of Silver: Bruce Rich, mystery', 'Hurting Secrets: Dustin Bolt, action', 'Future of Dawn: Aiden Rose, sci-fi', 'Lions and Rats: Gabe Roads, history', '2 -&gt; romance', 'Effect of the Void: Shay B, romance', 'Losing Dreams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: Gail Starr, sci-fi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, 'Name of Earth: Jo Bell, sci-fi', 'Pilots of Stone: Brook Jay, history'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064" w:type="dxa"/>
          </w:tcPr>
          <w:p w14:paraId="12CAD5D1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3 sci-fi: 3</w:t>
            </w:r>
          </w:p>
          <w:p w14:paraId="0A796249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Future of Dawn: Aiden Rose</w:t>
            </w:r>
          </w:p>
          <w:p w14:paraId="6DBC3633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68783EC2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680C789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1 history: 2</w:t>
            </w:r>
          </w:p>
          <w:p w14:paraId="417BD43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Lions and Rats: Gabe Roads</w:t>
            </w:r>
          </w:p>
          <w:p w14:paraId="4689DA4A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Pilots of Stone: Brook Jay</w:t>
            </w:r>
          </w:p>
          <w:p w14:paraId="31881037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2 mystery: 1</w:t>
            </w:r>
          </w:p>
          <w:p w14:paraId="36829B6E" w14:textId="4BE2E4D2" w:rsidR="00453752" w:rsidRPr="00782056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  <w:tr w:rsidR="003A1361" w14:paraId="5127F04B" w14:textId="77777777" w:rsidTr="003A1361">
        <w:tc>
          <w:tcPr>
            <w:tcW w:w="5148" w:type="dxa"/>
          </w:tcPr>
          <w:p w14:paraId="1C40769B" w14:textId="39A3F6A4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['1 -&gt; mystery', '2 -&gt; sci-fi',</w:t>
            </w:r>
          </w:p>
          <w:p w14:paraId="7012D885" w14:textId="35257EE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'Child of Silver: Bruce Rich, mystery',</w:t>
            </w:r>
          </w:p>
          <w:p w14:paraId="1E0959B5" w14:textId="26CFB33B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'Lions and Rats: Gabe Roads, history',</w:t>
            </w:r>
          </w:p>
          <w:p w14:paraId="67C3441A" w14:textId="617C8EA0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'Effect of the Void: Shay B, romance',</w:t>
            </w:r>
          </w:p>
          <w:p w14:paraId="491880FF" w14:textId="6BAAF4C2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'Losing Dreams: Gail Starr, sci-fi',</w:t>
            </w:r>
          </w:p>
          <w:p w14:paraId="45B59370" w14:textId="3FCC40A7" w:rsidR="003A1361" w:rsidRPr="00782056" w:rsidRDefault="003A1361" w:rsidP="003A1361">
            <w:pPr>
              <w:spacing w:after="0"/>
              <w:rPr>
                <w:rFonts w:ascii="Consolas" w:hAnsi="Consolas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'Name of Earth: Jo Bell, sci-fi']</w:t>
            </w:r>
          </w:p>
        </w:tc>
        <w:tc>
          <w:tcPr>
            <w:tcW w:w="4064" w:type="dxa"/>
          </w:tcPr>
          <w:p w14:paraId="72574F18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2 sci-fi: 2</w:t>
            </w:r>
          </w:p>
          <w:p w14:paraId="1A823991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10E72E3E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0FE5CDB4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1 mystery: 1</w:t>
            </w:r>
          </w:p>
          <w:p w14:paraId="61E60A59" w14:textId="7E11294F" w:rsidR="003A1361" w:rsidRPr="00B602A2" w:rsidRDefault="003A1361" w:rsidP="003A1361">
            <w:pPr>
              <w:spacing w:after="0"/>
              <w:rPr>
                <w:rFonts w:ascii="Consolas" w:hAnsi="Consolas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</w:tbl>
    <w:p w14:paraId="1533DDB5" w14:textId="77777777" w:rsidR="00144BDB" w:rsidRDefault="00144BDB" w:rsidP="00144BDB">
      <w:pPr>
        <w:pStyle w:val="Default"/>
      </w:pPr>
    </w:p>
    <w:p w14:paraId="2FFF74DF" w14:textId="30432BE3" w:rsidR="00453752" w:rsidRDefault="00B602A2" w:rsidP="00B602A2">
      <w:pPr>
        <w:pStyle w:val="2"/>
      </w:pPr>
      <w:r>
        <w:t>SoftUni Students</w:t>
      </w:r>
    </w:p>
    <w:p w14:paraId="6533D955" w14:textId="576C602C" w:rsidR="00334217" w:rsidRDefault="00B602A2" w:rsidP="00B602A2">
      <w:pPr>
        <w:rPr>
          <w:lang w:val="en-US"/>
        </w:rPr>
      </w:pPr>
      <w:r>
        <w:rPr>
          <w:lang w:val="en-US"/>
        </w:rPr>
        <w:t xml:space="preserve">Write a function that stores the </w:t>
      </w:r>
      <w:r w:rsidRPr="00144BDB">
        <w:rPr>
          <w:b/>
          <w:lang w:val="en-US"/>
        </w:rPr>
        <w:t>students</w:t>
      </w:r>
      <w:r>
        <w:rPr>
          <w:lang w:val="en-US"/>
        </w:rPr>
        <w:t xml:space="preserve"> that signed up for different </w:t>
      </w:r>
      <w:r w:rsidRPr="00144BDB">
        <w:rPr>
          <w:b/>
          <w:lang w:val="en-US"/>
        </w:rPr>
        <w:t xml:space="preserve">courses </w:t>
      </w:r>
      <w:r>
        <w:rPr>
          <w:lang w:val="en-US"/>
        </w:rPr>
        <w:t xml:space="preserve">at SoftUni. For each </w:t>
      </w:r>
      <w:r w:rsidRPr="00144BDB">
        <w:rPr>
          <w:b/>
          <w:lang w:val="en-US"/>
        </w:rPr>
        <w:t>course</w:t>
      </w:r>
      <w:r w:rsidR="009D2235">
        <w:rPr>
          <w:b/>
          <w:lang w:val="en-US"/>
        </w:rPr>
        <w:t>,</w:t>
      </w:r>
      <w:r>
        <w:rPr>
          <w:lang w:val="en-US"/>
        </w:rPr>
        <w:t xml:space="preserve"> you have to </w:t>
      </w:r>
      <w:r w:rsidRPr="00144BDB">
        <w:rPr>
          <w:b/>
          <w:lang w:val="en-US"/>
        </w:rPr>
        <w:t>store the name</w:t>
      </w:r>
      <w:r>
        <w:rPr>
          <w:lang w:val="en-US"/>
        </w:rPr>
        <w:t xml:space="preserve">, the </w:t>
      </w:r>
      <w:r w:rsidRPr="00144BDB">
        <w:rPr>
          <w:b/>
          <w:lang w:val="en-US"/>
        </w:rPr>
        <w:t>capacity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and the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s that are in it. For each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 store the </w:t>
      </w:r>
      <w:r w:rsidRPr="00144BDB">
        <w:rPr>
          <w:b/>
          <w:lang w:val="en-US"/>
        </w:rPr>
        <w:t>username, the email</w:t>
      </w:r>
      <w:r w:rsidR="00F4000B">
        <w:rPr>
          <w:b/>
          <w:lang w:val="en-US"/>
        </w:rPr>
        <w:t>,</w:t>
      </w:r>
      <w:bookmarkStart w:id="0" w:name="_GoBack"/>
      <w:bookmarkEnd w:id="0"/>
      <w:r w:rsidRPr="00144BDB">
        <w:rPr>
          <w:b/>
          <w:lang w:val="en-US"/>
        </w:rPr>
        <w:t xml:space="preserve"> and their credits</w:t>
      </w:r>
      <w:r>
        <w:rPr>
          <w:lang w:val="en-US"/>
        </w:rPr>
        <w:t xml:space="preserve">. The input will come as an </w:t>
      </w:r>
      <w:r w:rsidRPr="00144BDB">
        <w:rPr>
          <w:b/>
          <w:lang w:val="en-US"/>
        </w:rPr>
        <w:t>array of strings</w:t>
      </w:r>
      <w:r>
        <w:rPr>
          <w:lang w:val="en-US"/>
        </w:rPr>
        <w:t>.</w:t>
      </w:r>
      <w:r w:rsidR="00144BDB">
        <w:rPr>
          <w:lang w:val="en-US"/>
        </w:rPr>
        <w:t xml:space="preserve"> The st</w:t>
      </w:r>
      <w:r w:rsidR="00334217">
        <w:rPr>
          <w:lang w:val="en-US"/>
        </w:rPr>
        <w:t>r</w:t>
      </w:r>
      <w:r w:rsidR="00144BDB">
        <w:rPr>
          <w:lang w:val="en-US"/>
        </w:rPr>
        <w:t>ings will be in some of the following formats:</w:t>
      </w:r>
      <w:r w:rsidR="00144BDB">
        <w:rPr>
          <w:lang w:val="en-US"/>
        </w:rPr>
        <w:br/>
      </w:r>
      <w:r w:rsidR="00144BDB" w:rsidRPr="00197B5A">
        <w:rPr>
          <w:rFonts w:ascii="Consolas" w:hAnsi="Consolas"/>
          <w:b/>
          <w:lang w:val="en-US"/>
        </w:rPr>
        <w:t>"{course name}: {capacity}"</w:t>
      </w:r>
      <w:r w:rsidR="00144BDB">
        <w:rPr>
          <w:lang w:val="en-US"/>
        </w:rPr>
        <w:t xml:space="preserve"> – add the course with that capacity. If the </w:t>
      </w:r>
      <w:r w:rsidR="00144BDB" w:rsidRPr="00334217">
        <w:rPr>
          <w:b/>
          <w:lang w:val="en-US"/>
        </w:rPr>
        <w:t>course exists</w:t>
      </w:r>
      <w:r w:rsidR="00144BDB">
        <w:rPr>
          <w:lang w:val="en-US"/>
        </w:rPr>
        <w:t xml:space="preserve">, </w:t>
      </w:r>
      <w:r w:rsidR="00144BDB" w:rsidRPr="00334217">
        <w:rPr>
          <w:b/>
          <w:lang w:val="en-US"/>
        </w:rPr>
        <w:t>add</w:t>
      </w:r>
      <w:r w:rsidR="00144BDB">
        <w:rPr>
          <w:lang w:val="en-US"/>
        </w:rPr>
        <w:t xml:space="preserve"> the </w:t>
      </w:r>
      <w:r w:rsidR="00144BDB" w:rsidRPr="00334217">
        <w:rPr>
          <w:b/>
          <w:lang w:val="en-US"/>
        </w:rPr>
        <w:t>capacity</w:t>
      </w:r>
      <w:r w:rsidR="00144BDB">
        <w:rPr>
          <w:lang w:val="en-US"/>
        </w:rPr>
        <w:t xml:space="preserve"> to the existing one</w:t>
      </w:r>
      <w:r w:rsidR="00144BDB">
        <w:rPr>
          <w:lang w:val="en-US"/>
        </w:rPr>
        <w:br/>
      </w:r>
      <w:r w:rsidR="00144BDB" w:rsidRPr="00197B5A">
        <w:rPr>
          <w:rFonts w:ascii="Consolas" w:hAnsi="Consolas"/>
          <w:b/>
          <w:lang w:val="en-US"/>
        </w:rPr>
        <w:t>"{username}[{credits count}] with email {email} joins {course name}"</w:t>
      </w:r>
      <w:r w:rsidR="00144BDB">
        <w:rPr>
          <w:lang w:val="en-US"/>
        </w:rPr>
        <w:t xml:space="preserve"> – add the student </w:t>
      </w:r>
      <w:r w:rsidR="00144BDB" w:rsidRPr="00334217">
        <w:rPr>
          <w:b/>
          <w:lang w:val="en-US"/>
        </w:rPr>
        <w:t>if the course exists</w:t>
      </w:r>
      <w:r w:rsidR="00144BDB">
        <w:rPr>
          <w:lang w:val="en-US"/>
        </w:rPr>
        <w:t xml:space="preserve"> (each student can be in </w:t>
      </w:r>
      <w:r w:rsidR="00144BDB" w:rsidRPr="00334217">
        <w:rPr>
          <w:b/>
          <w:lang w:val="en-US"/>
        </w:rPr>
        <w:t>multiple courses</w:t>
      </w:r>
      <w:r w:rsidR="00144BDB">
        <w:rPr>
          <w:lang w:val="en-US"/>
        </w:rPr>
        <w:t xml:space="preserve">) </w:t>
      </w:r>
      <w:r w:rsidR="00334217">
        <w:rPr>
          <w:lang w:val="en-US"/>
        </w:rPr>
        <w:t xml:space="preserve">and if there are </w:t>
      </w:r>
      <w:r w:rsidR="00334217" w:rsidRPr="00334217">
        <w:rPr>
          <w:b/>
          <w:lang w:val="en-US"/>
        </w:rPr>
        <w:t>places left</w:t>
      </w:r>
      <w:r w:rsidR="00334217">
        <w:rPr>
          <w:lang w:val="en-US"/>
        </w:rPr>
        <w:t xml:space="preserve"> (</w:t>
      </w:r>
      <w:r w:rsidR="00334217" w:rsidRPr="00334217">
        <w:rPr>
          <w:b/>
          <w:lang w:val="en-US"/>
        </w:rPr>
        <w:t>count of students</w:t>
      </w:r>
      <w:r w:rsidR="00334217">
        <w:rPr>
          <w:lang w:val="en-US"/>
        </w:rPr>
        <w:t xml:space="preserve"> are </w:t>
      </w:r>
      <w:r w:rsidR="00334217" w:rsidRPr="00334217">
        <w:rPr>
          <w:b/>
          <w:lang w:val="en-US"/>
        </w:rPr>
        <w:t>less than the capacity</w:t>
      </w:r>
      <w:r w:rsidR="00334217">
        <w:rPr>
          <w:lang w:val="en-US"/>
        </w:rPr>
        <w:t>)</w:t>
      </w:r>
    </w:p>
    <w:p w14:paraId="460BC643" w14:textId="5A5E7BDF" w:rsidR="00D9252A" w:rsidRDefault="00D9252A" w:rsidP="00B602A2">
      <w:pPr>
        <w:rPr>
          <w:lang w:val="en-US"/>
        </w:rPr>
      </w:pPr>
      <w:r>
        <w:rPr>
          <w:lang w:val="en-US"/>
        </w:rPr>
        <w:t xml:space="preserve">Finally, you should sort the courses by the </w:t>
      </w:r>
      <w:r w:rsidRPr="00D9252A">
        <w:rPr>
          <w:b/>
          <w:lang w:val="en-US"/>
        </w:rPr>
        <w:t>count of students</w:t>
      </w:r>
      <w:r>
        <w:rPr>
          <w:lang w:val="en-US"/>
        </w:rPr>
        <w:t xml:space="preserve"> in </w:t>
      </w:r>
      <w:r w:rsidRPr="00D9252A">
        <w:rPr>
          <w:b/>
          <w:lang w:val="en-US"/>
        </w:rPr>
        <w:t>descending</w:t>
      </w:r>
      <w:r>
        <w:rPr>
          <w:lang w:val="en-US"/>
        </w:rPr>
        <w:t xml:space="preserve">. Each course should have its students sorted by </w:t>
      </w:r>
      <w:r w:rsidRPr="00D9252A">
        <w:rPr>
          <w:b/>
          <w:lang w:val="en-US"/>
        </w:rPr>
        <w:t>credits in descending</w:t>
      </w:r>
      <w:r>
        <w:rPr>
          <w:lang w:val="en-US"/>
        </w:rPr>
        <w:t>.</w:t>
      </w:r>
    </w:p>
    <w:p w14:paraId="1F0DDA17" w14:textId="77777777" w:rsidR="009D2235" w:rsidRDefault="009D2235" w:rsidP="009D2235">
      <w:pPr>
        <w:pStyle w:val="3"/>
        <w:rPr>
          <w:lang w:val="en-US"/>
        </w:rPr>
      </w:pPr>
      <w:r>
        <w:rPr>
          <w:lang w:val="en-US"/>
        </w:rPr>
        <w:lastRenderedPageBreak/>
        <w:t>Output</w:t>
      </w:r>
    </w:p>
    <w:p w14:paraId="4C2C051E" w14:textId="5B2B1503" w:rsidR="009661E9" w:rsidRPr="00D9252A" w:rsidRDefault="009661E9" w:rsidP="00B602A2">
      <w:pPr>
        <w:rPr>
          <w:lang w:val="en-US"/>
        </w:rPr>
      </w:pPr>
      <w:r>
        <w:rPr>
          <w:lang w:val="en-US"/>
        </w:rPr>
        <w:t>Print the result in the format:</w:t>
      </w:r>
      <w:r>
        <w:rPr>
          <w:lang w:val="en-US"/>
        </w:rPr>
        <w:br/>
      </w:r>
      <w:r w:rsidRPr="00197B5A">
        <w:rPr>
          <w:rFonts w:ascii="Consolas" w:hAnsi="Consolas"/>
          <w:b/>
          <w:lang w:val="en-US"/>
        </w:rPr>
        <w:t>"{course one}: {places left} places left</w:t>
      </w:r>
      <w:r w:rsidRPr="00197B5A">
        <w:rPr>
          <w:rFonts w:ascii="Consolas" w:hAnsi="Consolas"/>
          <w:b/>
          <w:lang w:val="en-US"/>
        </w:rPr>
        <w:br/>
        <w:t xml:space="preserve">--- </w:t>
      </w:r>
      <w:r w:rsidR="00B259AF" w:rsidRPr="00197B5A">
        <w:rPr>
          <w:rFonts w:ascii="Consolas" w:hAnsi="Consolas"/>
          <w:b/>
          <w:lang w:val="en-US"/>
        </w:rPr>
        <w:t xml:space="preserve">{credits}: </w:t>
      </w:r>
      <w:r w:rsidRPr="00197B5A">
        <w:rPr>
          <w:rFonts w:ascii="Consolas" w:hAnsi="Consolas"/>
          <w:b/>
          <w:lang w:val="en-US"/>
        </w:rPr>
        <w:t>{username one}</w:t>
      </w:r>
      <w:r w:rsidR="00B259AF" w:rsidRPr="00197B5A">
        <w:rPr>
          <w:rFonts w:ascii="Consolas" w:hAnsi="Consolas"/>
          <w:b/>
          <w:lang w:val="en-US"/>
        </w:rPr>
        <w:t>, {email one}</w:t>
      </w:r>
      <w:r w:rsidR="00B259AF" w:rsidRPr="00197B5A">
        <w:rPr>
          <w:rFonts w:ascii="Consolas" w:hAnsi="Consolas"/>
          <w:b/>
          <w:lang w:val="en-US"/>
        </w:rPr>
        <w:br/>
        <w:t>…</w:t>
      </w:r>
      <w:r w:rsidRPr="00197B5A">
        <w:rPr>
          <w:rFonts w:ascii="Consolas" w:hAnsi="Consolas"/>
          <w:b/>
          <w:lang w:val="en-US"/>
        </w:rPr>
        <w:t>"</w:t>
      </w:r>
    </w:p>
    <w:p w14:paraId="6288760D" w14:textId="77777777" w:rsidR="00D9252A" w:rsidRDefault="00D9252A" w:rsidP="00D9252A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9252A" w14:paraId="7A34C45E" w14:textId="77777777" w:rsidTr="00E26B8F">
        <w:tc>
          <w:tcPr>
            <w:tcW w:w="4606" w:type="dxa"/>
            <w:shd w:val="clear" w:color="auto" w:fill="BFBFBF" w:themeFill="background1" w:themeFillShade="BF"/>
          </w:tcPr>
          <w:p w14:paraId="2825C191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4B7FA048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D9252A" w14:paraId="72D353BF" w14:textId="77777777" w:rsidTr="00E26B8F">
        <w:tc>
          <w:tcPr>
            <w:tcW w:w="4606" w:type="dxa"/>
          </w:tcPr>
          <w:p w14:paraId="555E3EA9" w14:textId="03119061" w:rsidR="00D9252A" w:rsidRPr="00782056" w:rsidRDefault="00B259AF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['JavaBasics: 2', 'user1[25] with email user1@user.com joins C#Basics', 'C#Advanced: 3', 'JSCore: 4', 'user2[30] with email user2@user.com joins C#Basics', 'user13[50] with email user13@user.com joins JSCore', 'user1[25] with email user1@user.com joins JSCore', 'user8[18] with email user8@user.com joins C#Advanced', 'user6[85] with email user6@user.com joins JSCore', 'JSCore: 2', 'user11[3] with email user11@user.com joins JavaBasics', 'user45[105] with email user45@user.com joins JSCore', 'user007[20] with email user007@user.com joins JSCore', 'user700[29] with email user700@user.com joins JSCore', 'user900[88] with email user900@user.com joins JSCore']</w:t>
            </w:r>
          </w:p>
        </w:tc>
        <w:tc>
          <w:tcPr>
            <w:tcW w:w="4606" w:type="dxa"/>
          </w:tcPr>
          <w:p w14:paraId="1BFD5441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JSCore: 0 places left</w:t>
            </w:r>
          </w:p>
          <w:p w14:paraId="6095F038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--- 105: user45, user45@user.com</w:t>
            </w:r>
          </w:p>
          <w:p w14:paraId="732D6D6E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--- 85: user6, user6@user.com</w:t>
            </w:r>
          </w:p>
          <w:p w14:paraId="30CC140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--- 50: user13, user13@user.com</w:t>
            </w:r>
          </w:p>
          <w:p w14:paraId="20299FDF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--- 29: user700, user700@user.com</w:t>
            </w:r>
          </w:p>
          <w:p w14:paraId="77E6F87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--- 25: user1, user1@user.com</w:t>
            </w:r>
          </w:p>
          <w:p w14:paraId="72D7C260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--- 20: user007, user007@user.com</w:t>
            </w:r>
          </w:p>
          <w:p w14:paraId="5A48DD87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JavaBasics: 1 places left</w:t>
            </w:r>
          </w:p>
          <w:p w14:paraId="3867593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--- 3: user11, user11@user.com</w:t>
            </w:r>
          </w:p>
          <w:p w14:paraId="6FD740C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C#Advanced: 2 places left</w:t>
            </w:r>
          </w:p>
          <w:p w14:paraId="78410E6D" w14:textId="2FDD7819" w:rsidR="00D9252A" w:rsidRPr="00782056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--- 18: user8, user8@user.com</w:t>
            </w:r>
          </w:p>
        </w:tc>
      </w:tr>
      <w:tr w:rsidR="00BD7391" w14:paraId="4C4730D8" w14:textId="77777777" w:rsidTr="00E26B8F">
        <w:tc>
          <w:tcPr>
            <w:tcW w:w="4606" w:type="dxa"/>
          </w:tcPr>
          <w:p w14:paraId="7B7C6844" w14:textId="0D74EAEF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['JavaBasics: 15',</w:t>
            </w:r>
          </w:p>
          <w:p w14:paraId="6EB8F90E" w14:textId="1534206F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'user1[26] with email user1@user.com joins JavaBasics',</w:t>
            </w:r>
          </w:p>
          <w:p w14:paraId="49376DC5" w14:textId="7D036742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'user2[36] with email user11@user.com joins JavaBasics',</w:t>
            </w:r>
          </w:p>
          <w:p w14:paraId="6E7AF6C1" w14:textId="260871ED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'JavaBasics: 5',</w:t>
            </w:r>
          </w:p>
          <w:p w14:paraId="7E59424B" w14:textId="376A4A98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'C#Advanced: 5',</w:t>
            </w:r>
          </w:p>
          <w:p w14:paraId="415144F0" w14:textId="22E65E00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'user1[26] with email user1@user.com joins C#Advanced',</w:t>
            </w:r>
          </w:p>
          <w:p w14:paraId="65CE713E" w14:textId="744692F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'user2[36] with email user11@user.com joins C#Advanced',</w:t>
            </w:r>
          </w:p>
          <w:p w14:paraId="3BDB515B" w14:textId="4F44342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'user3[6] with email user3@user.com joins C#Advanced',</w:t>
            </w:r>
          </w:p>
          <w:p w14:paraId="67CCF73C" w14:textId="19077C9C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'C#Advanced: 1',</w:t>
            </w:r>
          </w:p>
          <w:p w14:paraId="3D359735" w14:textId="5389327B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'JSCore: 8',</w:t>
            </w:r>
          </w:p>
          <w:p w14:paraId="2215CD34" w14:textId="1DFB7533" w:rsidR="00BD7391" w:rsidRPr="00B259AF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'user23[62] with email user23@user.com joins JSCore']</w:t>
            </w:r>
          </w:p>
        </w:tc>
        <w:tc>
          <w:tcPr>
            <w:tcW w:w="4606" w:type="dxa"/>
          </w:tcPr>
          <w:p w14:paraId="2BFA8D27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C#Advanced: 3 places left</w:t>
            </w:r>
          </w:p>
          <w:p w14:paraId="4605EC0E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--- 36: user2, user11@user.com</w:t>
            </w:r>
          </w:p>
          <w:p w14:paraId="6C3DBB96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--- 26: user1, user1@user.com</w:t>
            </w:r>
          </w:p>
          <w:p w14:paraId="175255EB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--- 6: user3, user3@user.com</w:t>
            </w:r>
          </w:p>
          <w:p w14:paraId="4CB6C58D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JavaBasics: 18 places left</w:t>
            </w:r>
          </w:p>
          <w:p w14:paraId="1AC5A05F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--- 36: user2, user11@user.com</w:t>
            </w:r>
          </w:p>
          <w:p w14:paraId="2AA61070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--- 26: user1, user1@user.com</w:t>
            </w:r>
          </w:p>
          <w:p w14:paraId="3FD16DCE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JSCore: 7 places left</w:t>
            </w:r>
          </w:p>
          <w:p w14:paraId="396E01C8" w14:textId="606E5EDC" w:rsidR="00BD7391" w:rsidRPr="00B259AF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--- 62: user23, user23@user.com</w:t>
            </w:r>
          </w:p>
        </w:tc>
      </w:tr>
    </w:tbl>
    <w:p w14:paraId="5AFE039B" w14:textId="77777777" w:rsidR="00334217" w:rsidRPr="00334217" w:rsidRDefault="00334217" w:rsidP="00B602A2">
      <w:pPr>
        <w:rPr>
          <w:lang w:val="en-US"/>
        </w:rPr>
      </w:pPr>
    </w:p>
    <w:sectPr w:rsidR="00334217" w:rsidRPr="00334217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FF26A" w14:textId="77777777" w:rsidR="00731FCA" w:rsidRDefault="00731FCA" w:rsidP="00053EF9">
      <w:pPr>
        <w:spacing w:after="0" w:line="240" w:lineRule="auto"/>
      </w:pPr>
      <w:r>
        <w:separator/>
      </w:r>
    </w:p>
  </w:endnote>
  <w:endnote w:type="continuationSeparator" w:id="0">
    <w:p w14:paraId="574358DD" w14:textId="77777777" w:rsidR="00731FCA" w:rsidRDefault="00731FCA" w:rsidP="00053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714F7E" w14:textId="0B7C415E" w:rsidR="00C44367" w:rsidRDefault="00C44367" w:rsidP="00C44367">
    <w:pPr>
      <w:pStyle w:val="a9"/>
      <w:rPr>
        <w:rFonts w:asciiTheme="minorHAnsi" w:eastAsiaTheme="minorHAnsi" w:hAnsiTheme="minorHAnsi"/>
      </w:rPr>
    </w:pP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831C267" wp14:editId="6F06712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8" name="Текстово 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754A0F" w14:textId="77777777" w:rsidR="00C44367" w:rsidRDefault="00C44367" w:rsidP="00C4436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f1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2A6DC0B" w14:textId="31A91BC1" w:rsidR="00C44367" w:rsidRDefault="00C44367" w:rsidP="00C4436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9C2B642" wp14:editId="4A1563F9">
                                <wp:extent cx="180340" cy="180340"/>
                                <wp:effectExtent l="0" t="0" r="0" b="0"/>
                                <wp:docPr id="24" name="Картина 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D7034E" wp14:editId="5F8C5F8C">
                                <wp:extent cx="180340" cy="180340"/>
                                <wp:effectExtent l="0" t="0" r="0" b="0"/>
                                <wp:docPr id="22" name="Картина 2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CA68E97" wp14:editId="695FA740">
                                <wp:extent cx="182880" cy="182880"/>
                                <wp:effectExtent l="0" t="0" r="7620" b="7620"/>
                                <wp:docPr id="21" name="Картина 2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CB92D18" wp14:editId="1188E9E6">
                                <wp:extent cx="180340" cy="180340"/>
                                <wp:effectExtent l="0" t="0" r="0" b="0"/>
                                <wp:docPr id="20" name="Картина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03BD7A" wp14:editId="5A9ECFAE">
                                <wp:extent cx="182880" cy="182880"/>
                                <wp:effectExtent l="0" t="0" r="7620" b="7620"/>
                                <wp:docPr id="14" name="Картина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58896EF" wp14:editId="423736EE">
                                <wp:extent cx="182880" cy="182880"/>
                                <wp:effectExtent l="0" t="0" r="7620" b="7620"/>
                                <wp:docPr id="17" name="Картина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4132FB5" wp14:editId="26507972">
                                <wp:extent cx="180340" cy="180340"/>
                                <wp:effectExtent l="0" t="0" r="0" b="0"/>
                                <wp:docPr id="13" name="Картина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F1A0745" wp14:editId="5B0024FD">
                                <wp:extent cx="180340" cy="180340"/>
                                <wp:effectExtent l="0" t="0" r="0" b="0"/>
                                <wp:docPr id="12" name="Картина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495DE13" wp14:editId="5BF89DE4">
                                <wp:extent cx="182880" cy="182880"/>
                                <wp:effectExtent l="0" t="0" r="7620" b="7620"/>
                                <wp:docPr id="23" name="Картина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31C267" id="_x0000_t202" coordsize="21600,21600" o:spt="202" path="m,l,21600r21600,l21600,xe">
              <v:stroke joinstyle="miter"/>
              <v:path gradientshapeok="t" o:connecttype="rect"/>
            </v:shapetype>
            <v:shape id="Текстово поле 28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" filled="f" stroked="f">
              <v:textbox inset=".5mm,1.2mm,.5mm,.5mm">
                <w:txbxContent>
                  <w:p w14:paraId="24754A0F" w14:textId="77777777" w:rsidR="00C44367" w:rsidRDefault="00C44367" w:rsidP="00C4436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af1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2A6DC0B" w14:textId="31A91BC1" w:rsidR="00C44367" w:rsidRDefault="00C44367" w:rsidP="00C4436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9C2B642" wp14:editId="4A1563F9">
                          <wp:extent cx="180340" cy="180340"/>
                          <wp:effectExtent l="0" t="0" r="0" b="0"/>
                          <wp:docPr id="24" name="Картина 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D7034E" wp14:editId="5F8C5F8C">
                          <wp:extent cx="180340" cy="180340"/>
                          <wp:effectExtent l="0" t="0" r="0" b="0"/>
                          <wp:docPr id="22" name="Картина 2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CA68E97" wp14:editId="695FA740">
                          <wp:extent cx="182880" cy="182880"/>
                          <wp:effectExtent l="0" t="0" r="7620" b="7620"/>
                          <wp:docPr id="21" name="Картина 2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CB92D18" wp14:editId="1188E9E6">
                          <wp:extent cx="180340" cy="180340"/>
                          <wp:effectExtent l="0" t="0" r="0" b="0"/>
                          <wp:docPr id="20" name="Картина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03BD7A" wp14:editId="5A9ECFAE">
                          <wp:extent cx="182880" cy="182880"/>
                          <wp:effectExtent l="0" t="0" r="7620" b="7620"/>
                          <wp:docPr id="14" name="Картина 1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8896EF" wp14:editId="423736EE">
                          <wp:extent cx="182880" cy="182880"/>
                          <wp:effectExtent l="0" t="0" r="7620" b="7620"/>
                          <wp:docPr id="17" name="Картина 1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4132FB5" wp14:editId="26507972">
                          <wp:extent cx="180340" cy="180340"/>
                          <wp:effectExtent l="0" t="0" r="0" b="0"/>
                          <wp:docPr id="13" name="Картина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F1A0745" wp14:editId="5B0024FD">
                          <wp:extent cx="180340" cy="180340"/>
                          <wp:effectExtent l="0" t="0" r="0" b="0"/>
                          <wp:docPr id="12" name="Картина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495DE13" wp14:editId="5BF89DE4">
                          <wp:extent cx="182880" cy="182880"/>
                          <wp:effectExtent l="0" t="0" r="7620" b="7620"/>
                          <wp:docPr id="23" name="Картина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7FBAE48" wp14:editId="6530E81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" name="Текстово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546D7D" w14:textId="77777777" w:rsidR="00C44367" w:rsidRDefault="00C44367" w:rsidP="00C44367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BAE48" id="Текстово поле 3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" filled="f" stroked="f" strokeweight=".5pt">
              <v:textbox inset=".5mm,0,0,0">
                <w:txbxContent>
                  <w:p w14:paraId="16546D7D" w14:textId="77777777" w:rsidR="00C44367" w:rsidRDefault="00C44367" w:rsidP="00C44367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w:drawing>
        <wp:anchor distT="0" distB="0" distL="114300" distR="114300" simplePos="0" relativeHeight="251657728" behindDoc="0" locked="0" layoutInCell="1" allowOverlap="1" wp14:anchorId="2D59B0DC" wp14:editId="2044E0A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Картина 2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E2C44E" wp14:editId="0D6A0F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" name="Право съединени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BCFC0B" id="Право съединение 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" strokecolor="#974706 [1609]" strokeweight="1pt">
              <v:stroke endcap="round"/>
            </v:lin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A91E31D" wp14:editId="38F1BA9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F8FF92" w14:textId="77777777" w:rsidR="00C44367" w:rsidRDefault="00C44367" w:rsidP="00C443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000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000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1E31D" id="Текстово поле 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" filled="f" stroked="f" strokeweight=".5pt">
              <v:textbox inset="0,0,0,0">
                <w:txbxContent>
                  <w:p w14:paraId="3FF8FF92" w14:textId="77777777" w:rsidR="00C44367" w:rsidRDefault="00C44367" w:rsidP="00C443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4000B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4000B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5ED2EB6" w14:textId="77777777" w:rsidR="00053EF9" w:rsidRPr="00C44367" w:rsidRDefault="00053EF9" w:rsidP="00C4436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241661" w14:textId="77777777" w:rsidR="00731FCA" w:rsidRDefault="00731FCA" w:rsidP="00053EF9">
      <w:pPr>
        <w:spacing w:after="0" w:line="240" w:lineRule="auto"/>
      </w:pPr>
      <w:r>
        <w:separator/>
      </w:r>
    </w:p>
  </w:footnote>
  <w:footnote w:type="continuationSeparator" w:id="0">
    <w:p w14:paraId="5A5C2D08" w14:textId="77777777" w:rsidR="00731FCA" w:rsidRDefault="00731FCA" w:rsidP="00053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21A09"/>
    <w:multiLevelType w:val="hybridMultilevel"/>
    <w:tmpl w:val="9EFA7C7A"/>
    <w:lvl w:ilvl="0" w:tplc="0809000F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C0BB7"/>
    <w:multiLevelType w:val="hybridMultilevel"/>
    <w:tmpl w:val="1A44F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141B8"/>
    <w:multiLevelType w:val="hybridMultilevel"/>
    <w:tmpl w:val="36A2580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8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6652A"/>
    <w:multiLevelType w:val="hybridMultilevel"/>
    <w:tmpl w:val="85FA33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10"/>
  </w:num>
  <w:num w:numId="7">
    <w:abstractNumId w:val="11"/>
  </w:num>
  <w:num w:numId="8">
    <w:abstractNumId w:val="5"/>
  </w:num>
  <w:num w:numId="9">
    <w:abstractNumId w:val="6"/>
  </w:num>
  <w:num w:numId="10">
    <w:abstractNumId w:val="2"/>
  </w:num>
  <w:num w:numId="11">
    <w:abstractNumId w:val="1"/>
  </w:num>
  <w:num w:numId="12">
    <w:abstractNumId w:val="9"/>
  </w:num>
  <w:num w:numId="13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MzEwMzM2AmJjMyUdpeDU4uLM/DyQAsNaAMjTEMcsAAAA"/>
  </w:docVars>
  <w:rsids>
    <w:rsidRoot w:val="00AB2EE5"/>
    <w:rsid w:val="0000667C"/>
    <w:rsid w:val="00016024"/>
    <w:rsid w:val="00024E3B"/>
    <w:rsid w:val="00053037"/>
    <w:rsid w:val="00053139"/>
    <w:rsid w:val="00053EF9"/>
    <w:rsid w:val="00083635"/>
    <w:rsid w:val="00085835"/>
    <w:rsid w:val="00091C29"/>
    <w:rsid w:val="000A240C"/>
    <w:rsid w:val="000A7557"/>
    <w:rsid w:val="000C48A8"/>
    <w:rsid w:val="001174C3"/>
    <w:rsid w:val="001409F3"/>
    <w:rsid w:val="00143B1A"/>
    <w:rsid w:val="00144BDB"/>
    <w:rsid w:val="00196F46"/>
    <w:rsid w:val="00197B5A"/>
    <w:rsid w:val="001D3CE2"/>
    <w:rsid w:val="001D7E5C"/>
    <w:rsid w:val="0021563E"/>
    <w:rsid w:val="00224BC4"/>
    <w:rsid w:val="0025510C"/>
    <w:rsid w:val="002621FA"/>
    <w:rsid w:val="00264FF8"/>
    <w:rsid w:val="00284CFD"/>
    <w:rsid w:val="00287B05"/>
    <w:rsid w:val="00293242"/>
    <w:rsid w:val="002B493E"/>
    <w:rsid w:val="00312D01"/>
    <w:rsid w:val="00334217"/>
    <w:rsid w:val="003404ED"/>
    <w:rsid w:val="00344D13"/>
    <w:rsid w:val="0035331C"/>
    <w:rsid w:val="0038308C"/>
    <w:rsid w:val="00384366"/>
    <w:rsid w:val="00392CAA"/>
    <w:rsid w:val="003A1361"/>
    <w:rsid w:val="003A3B78"/>
    <w:rsid w:val="003B1324"/>
    <w:rsid w:val="003D3DBD"/>
    <w:rsid w:val="003D615F"/>
    <w:rsid w:val="003D63AF"/>
    <w:rsid w:val="003F6F66"/>
    <w:rsid w:val="00410BB4"/>
    <w:rsid w:val="00416246"/>
    <w:rsid w:val="0044491A"/>
    <w:rsid w:val="00453752"/>
    <w:rsid w:val="0047574F"/>
    <w:rsid w:val="004913C4"/>
    <w:rsid w:val="004957D7"/>
    <w:rsid w:val="004A5100"/>
    <w:rsid w:val="004C5D9F"/>
    <w:rsid w:val="00524B91"/>
    <w:rsid w:val="00595B3F"/>
    <w:rsid w:val="005B0150"/>
    <w:rsid w:val="005B158E"/>
    <w:rsid w:val="005C1EA5"/>
    <w:rsid w:val="005F76C6"/>
    <w:rsid w:val="00606DB0"/>
    <w:rsid w:val="00613840"/>
    <w:rsid w:val="00614DA6"/>
    <w:rsid w:val="00653357"/>
    <w:rsid w:val="006730CE"/>
    <w:rsid w:val="00675738"/>
    <w:rsid w:val="00675EF9"/>
    <w:rsid w:val="00675F33"/>
    <w:rsid w:val="00677A4E"/>
    <w:rsid w:val="006811FD"/>
    <w:rsid w:val="00684A36"/>
    <w:rsid w:val="00685D29"/>
    <w:rsid w:val="006915E1"/>
    <w:rsid w:val="006B5F7E"/>
    <w:rsid w:val="006F4665"/>
    <w:rsid w:val="00705C9A"/>
    <w:rsid w:val="00724A65"/>
    <w:rsid w:val="00731FCA"/>
    <w:rsid w:val="00776591"/>
    <w:rsid w:val="00782056"/>
    <w:rsid w:val="00796752"/>
    <w:rsid w:val="007B2578"/>
    <w:rsid w:val="007F3DD9"/>
    <w:rsid w:val="007F5997"/>
    <w:rsid w:val="0080706F"/>
    <w:rsid w:val="00841C38"/>
    <w:rsid w:val="00842D3B"/>
    <w:rsid w:val="008A50E1"/>
    <w:rsid w:val="008B5172"/>
    <w:rsid w:val="00920FF2"/>
    <w:rsid w:val="009660D0"/>
    <w:rsid w:val="009661E9"/>
    <w:rsid w:val="009B6210"/>
    <w:rsid w:val="009C0FDD"/>
    <w:rsid w:val="009C6AB8"/>
    <w:rsid w:val="009D2235"/>
    <w:rsid w:val="009F2BEF"/>
    <w:rsid w:val="00A118E6"/>
    <w:rsid w:val="00A318DE"/>
    <w:rsid w:val="00A45292"/>
    <w:rsid w:val="00A55414"/>
    <w:rsid w:val="00A739A4"/>
    <w:rsid w:val="00A944C0"/>
    <w:rsid w:val="00AA1023"/>
    <w:rsid w:val="00AB2EE5"/>
    <w:rsid w:val="00AF3D57"/>
    <w:rsid w:val="00AF7A12"/>
    <w:rsid w:val="00B259AF"/>
    <w:rsid w:val="00B26EB7"/>
    <w:rsid w:val="00B40C20"/>
    <w:rsid w:val="00B602A2"/>
    <w:rsid w:val="00B631F3"/>
    <w:rsid w:val="00B92C64"/>
    <w:rsid w:val="00B97E1D"/>
    <w:rsid w:val="00BD7391"/>
    <w:rsid w:val="00C03BBE"/>
    <w:rsid w:val="00C124FA"/>
    <w:rsid w:val="00C22DAB"/>
    <w:rsid w:val="00C24601"/>
    <w:rsid w:val="00C44367"/>
    <w:rsid w:val="00C607AA"/>
    <w:rsid w:val="00C6588E"/>
    <w:rsid w:val="00C80768"/>
    <w:rsid w:val="00C95D66"/>
    <w:rsid w:val="00CB12E4"/>
    <w:rsid w:val="00CB71C5"/>
    <w:rsid w:val="00CC4558"/>
    <w:rsid w:val="00D063E5"/>
    <w:rsid w:val="00D21A16"/>
    <w:rsid w:val="00D3001B"/>
    <w:rsid w:val="00D556CC"/>
    <w:rsid w:val="00D617F0"/>
    <w:rsid w:val="00D7081E"/>
    <w:rsid w:val="00D9252A"/>
    <w:rsid w:val="00D96AB5"/>
    <w:rsid w:val="00D97D46"/>
    <w:rsid w:val="00DF36C0"/>
    <w:rsid w:val="00E01470"/>
    <w:rsid w:val="00E801CD"/>
    <w:rsid w:val="00E80E09"/>
    <w:rsid w:val="00EB4A92"/>
    <w:rsid w:val="00EC7593"/>
    <w:rsid w:val="00ED24BB"/>
    <w:rsid w:val="00F05310"/>
    <w:rsid w:val="00F277A8"/>
    <w:rsid w:val="00F4000B"/>
    <w:rsid w:val="00F66F3E"/>
    <w:rsid w:val="00FA257D"/>
    <w:rsid w:val="00FC2EC8"/>
    <w:rsid w:val="00FE0EE1"/>
    <w:rsid w:val="00FE3AF7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3A11D8"/>
  <w15:docId w15:val="{8A191B3A-C3CF-435E-BE87-561BD4E2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4C3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174C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174C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174C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Char"/>
    <w:qFormat/>
    <w:rsid w:val="001174C3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174C3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a"/>
    <w:qFormat/>
    <w:rsid w:val="0047574F"/>
    <w:pPr>
      <w:suppressLineNumbers/>
    </w:pPr>
    <w:rPr>
      <w:rFonts w:cs="FreeSans"/>
    </w:rPr>
  </w:style>
  <w:style w:type="character" w:customStyle="1" w:styleId="10">
    <w:name w:val="Заглавие 1 Знак"/>
    <w:link w:val="1"/>
    <w:uiPriority w:val="9"/>
    <w:rsid w:val="001174C3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20">
    <w:name w:val="Заглавие 2 Знак"/>
    <w:link w:val="2"/>
    <w:uiPriority w:val="9"/>
    <w:rsid w:val="001174C3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30">
    <w:name w:val="Заглавие 3 Знак"/>
    <w:link w:val="3"/>
    <w:uiPriority w:val="9"/>
    <w:qFormat/>
    <w:rsid w:val="001174C3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a3">
    <w:name w:val="Strong"/>
    <w:basedOn w:val="a0"/>
    <w:uiPriority w:val="22"/>
    <w:qFormat/>
    <w:rsid w:val="00224BC4"/>
    <w:rPr>
      <w:b/>
      <w:bCs/>
    </w:rPr>
  </w:style>
  <w:style w:type="paragraph" w:styleId="a4">
    <w:name w:val="List Paragraph"/>
    <w:basedOn w:val="a"/>
    <w:link w:val="a5"/>
    <w:uiPriority w:val="34"/>
    <w:qFormat/>
    <w:rsid w:val="001174C3"/>
    <w:pPr>
      <w:ind w:left="720"/>
      <w:contextualSpacing/>
    </w:pPr>
  </w:style>
  <w:style w:type="character" w:customStyle="1" w:styleId="a5">
    <w:name w:val="Списък на абзаци Знак"/>
    <w:link w:val="a4"/>
    <w:uiPriority w:val="34"/>
    <w:rsid w:val="001174C3"/>
    <w:rPr>
      <w:rFonts w:ascii="Calibri" w:eastAsia="Calibri" w:hAnsi="Calibri" w:cs="Times New Roman"/>
    </w:rPr>
  </w:style>
  <w:style w:type="character" w:customStyle="1" w:styleId="60">
    <w:name w:val="Заглавие 6 Знак"/>
    <w:basedOn w:val="a0"/>
    <w:link w:val="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TOC Heading"/>
    <w:basedOn w:val="1"/>
    <w:next w:val="a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a7">
    <w:name w:val="header"/>
    <w:basedOn w:val="a"/>
    <w:link w:val="a8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link w:val="a7"/>
    <w:uiPriority w:val="99"/>
    <w:rsid w:val="001174C3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link w:val="a9"/>
    <w:uiPriority w:val="99"/>
    <w:rsid w:val="001174C3"/>
    <w:rPr>
      <w:rFonts w:ascii="Calibri" w:eastAsia="Calibri" w:hAnsi="Calibri" w:cs="Times New Roman"/>
    </w:rPr>
  </w:style>
  <w:style w:type="paragraph" w:styleId="ab">
    <w:name w:val="Title"/>
    <w:basedOn w:val="a"/>
    <w:next w:val="a"/>
    <w:link w:val="ac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ac">
    <w:name w:val="Заглавие Знак"/>
    <w:basedOn w:val="a0"/>
    <w:link w:val="ab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ad">
    <w:name w:val="Balloon Text"/>
    <w:basedOn w:val="a"/>
    <w:link w:val="ae"/>
    <w:uiPriority w:val="99"/>
    <w:semiHidden/>
    <w:unhideWhenUsed/>
    <w:rsid w:val="0011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Изнесен текст Знак"/>
    <w:link w:val="ad"/>
    <w:uiPriority w:val="99"/>
    <w:semiHidden/>
    <w:rsid w:val="001174C3"/>
    <w:rPr>
      <w:rFonts w:ascii="Segoe UI" w:eastAsia="Calibri" w:hAnsi="Segoe UI" w:cs="Segoe UI"/>
      <w:sz w:val="18"/>
      <w:szCs w:val="18"/>
    </w:rPr>
  </w:style>
  <w:style w:type="paragraph" w:styleId="af">
    <w:name w:val="Quote"/>
    <w:aliases w:val="Block"/>
    <w:basedOn w:val="a"/>
    <w:next w:val="a"/>
    <w:link w:val="af0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af0">
    <w:name w:val="Цитат Знак"/>
    <w:aliases w:val="Block Знак"/>
    <w:basedOn w:val="a0"/>
    <w:link w:val="af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ab"/>
    <w:autoRedefine/>
    <w:qFormat/>
    <w:rsid w:val="00224BC4"/>
    <w:rPr>
      <w:lang w:val="en-US"/>
    </w:rPr>
  </w:style>
  <w:style w:type="character" w:styleId="af1">
    <w:name w:val="Hyperlink"/>
    <w:uiPriority w:val="99"/>
    <w:unhideWhenUsed/>
    <w:rsid w:val="001174C3"/>
    <w:rPr>
      <w:color w:val="0563C1"/>
      <w:u w:val="single"/>
    </w:rPr>
  </w:style>
  <w:style w:type="table" w:styleId="af2">
    <w:name w:val="Table Grid"/>
    <w:basedOn w:val="a1"/>
    <w:uiPriority w:val="59"/>
    <w:rsid w:val="001174C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1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link w:val="HTML"/>
    <w:uiPriority w:val="99"/>
    <w:rsid w:val="001174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a0"/>
    <w:rsid w:val="001174C3"/>
  </w:style>
  <w:style w:type="character" w:customStyle="1" w:styleId="shorttext">
    <w:name w:val="short_text"/>
    <w:basedOn w:val="a0"/>
    <w:rsid w:val="001174C3"/>
  </w:style>
  <w:style w:type="character" w:styleId="af3">
    <w:name w:val="FollowedHyperlink"/>
    <w:uiPriority w:val="99"/>
    <w:semiHidden/>
    <w:unhideWhenUsed/>
    <w:rsid w:val="001174C3"/>
    <w:rPr>
      <w:color w:val="954F72"/>
      <w:u w:val="single"/>
    </w:rPr>
  </w:style>
  <w:style w:type="paragraph" w:customStyle="1" w:styleId="Body">
    <w:name w:val="Body"/>
    <w:rsid w:val="001174C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a2"/>
    <w:rsid w:val="001174C3"/>
    <w:pPr>
      <w:numPr>
        <w:numId w:val="2"/>
      </w:numPr>
    </w:pPr>
  </w:style>
  <w:style w:type="numbering" w:customStyle="1" w:styleId="List1">
    <w:name w:val="List 1"/>
    <w:basedOn w:val="a2"/>
    <w:rsid w:val="001174C3"/>
    <w:pPr>
      <w:numPr>
        <w:numId w:val="3"/>
      </w:numPr>
    </w:pPr>
  </w:style>
  <w:style w:type="character" w:customStyle="1" w:styleId="apple-converted-space">
    <w:name w:val="apple-converted-space"/>
    <w:basedOn w:val="a0"/>
    <w:rsid w:val="001174C3"/>
  </w:style>
  <w:style w:type="character" w:styleId="HTML1">
    <w:name w:val="HTML Code"/>
    <w:uiPriority w:val="99"/>
    <w:semiHidden/>
    <w:unhideWhenUsed/>
    <w:rsid w:val="001174C3"/>
    <w:rPr>
      <w:rFonts w:ascii="Courier New" w:eastAsia="Times New Roman" w:hAnsi="Courier New" w:cs="Courier New"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1174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f5">
    <w:name w:val="Emphasis"/>
    <w:uiPriority w:val="20"/>
    <w:qFormat/>
    <w:rsid w:val="001174C3"/>
    <w:rPr>
      <w:i/>
      <w:iCs/>
    </w:rPr>
  </w:style>
  <w:style w:type="character" w:customStyle="1" w:styleId="InternetLink">
    <w:name w:val="Internet Link"/>
    <w:uiPriority w:val="99"/>
    <w:unhideWhenUsed/>
    <w:rsid w:val="001174C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174C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D9252A"/>
    <w:rPr>
      <w:color w:val="605E5C"/>
      <w:shd w:val="clear" w:color="auto" w:fill="E1DFDD"/>
    </w:rPr>
  </w:style>
  <w:style w:type="character" w:customStyle="1" w:styleId="Hyperlink0">
    <w:name w:val="Hyperlink.0"/>
    <w:basedOn w:val="a0"/>
    <w:rsid w:val="00B97E1D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UnresolvedMention1">
    <w:name w:val="Unresolved Mention1"/>
    <w:basedOn w:val="a0"/>
    <w:uiPriority w:val="99"/>
    <w:semiHidden/>
    <w:unhideWhenUsed/>
    <w:rsid w:val="00B97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30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449/programming-fundamentals-with-javascript-september-2021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25AF2-4AC9-4817-BF29-B205F95D27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289E42-EF64-4F04-9032-5B7ABAE19A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BB7A0E-4320-4E9C-B57D-97FC1E861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B916C1-4356-47AD-AFAE-8F3F0FC32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363</TotalTime>
  <Pages>6</Pages>
  <Words>1452</Words>
  <Characters>8280</Characters>
  <Application>Microsoft Office Word</Application>
  <DocSecurity>0</DocSecurity>
  <Lines>69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More Exercises</vt:lpstr>
      <vt:lpstr>Technology Fundamentals - JS Associative Arrays and Maps - More Exercises</vt:lpstr>
    </vt:vector>
  </TitlesOfParts>
  <Company/>
  <LinksUpToDate>false</LinksUpToDate>
  <CharactersWithSpaces>9713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More Exercises</dc:title>
  <dc:subject/>
  <dc:creator>Tanya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Василена Косовска</cp:lastModifiedBy>
  <cp:revision>54</cp:revision>
  <dcterms:created xsi:type="dcterms:W3CDTF">2018-10-16T08:49:00Z</dcterms:created>
  <dcterms:modified xsi:type="dcterms:W3CDTF">2022-01-06T17:35:00Z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